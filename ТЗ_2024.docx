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DA10E" w14:textId="64B46706" w:rsidR="00990EAC" w:rsidRPr="00020BAB" w:rsidRDefault="00990EAC" w:rsidP="00277614">
      <w:pPr>
        <w:ind w:left="2126"/>
        <w:rPr>
          <w:noProof/>
          <w:lang w:val="en-US"/>
        </w:rPr>
      </w:pPr>
      <w:bookmarkStart w:id="0" w:name="_Hlk158718530"/>
      <w:bookmarkEnd w:id="0"/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16FB2398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1835F3">
              <w:t>Ржаникова</w:t>
            </w:r>
            <w:r w:rsidR="002D4BD5">
              <w:t xml:space="preserve"> Е. Д.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A3FF113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</w:t>
            </w:r>
            <w:r w:rsidR="002D4BD5">
              <w:t xml:space="preserve"> </w:t>
            </w:r>
            <w:r w:rsidR="00FD0C4A">
              <w:t>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1A880D9E" w:rsidR="00990EAC" w:rsidRPr="001571A3" w:rsidRDefault="003D3E93" w:rsidP="0013162A">
      <w:pPr>
        <w:ind w:firstLine="0"/>
        <w:jc w:val="center"/>
        <w:rPr>
          <w:u w:val="single"/>
        </w:rPr>
      </w:pPr>
      <w:r w:rsidRPr="001571A3">
        <w:rPr>
          <w:u w:val="single"/>
        </w:rPr>
        <w:t>__________________</w:t>
      </w:r>
      <w:r w:rsidR="00FB5739">
        <w:rPr>
          <w:u w:val="single"/>
        </w:rPr>
        <w:t>и</w:t>
      </w:r>
      <w:r w:rsidR="001571A3" w:rsidRPr="001571A3">
        <w:rPr>
          <w:u w:val="single"/>
        </w:rPr>
        <w:t>гры «Теннис»</w:t>
      </w:r>
      <w:r w:rsidRPr="001571A3">
        <w:rPr>
          <w:u w:val="single"/>
        </w:rPr>
        <w:t>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1CD3EE14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965644">
              <w:t>Леушина А</w:t>
            </w:r>
            <w:r w:rsidR="00FD0C4A">
              <w:t>.</w:t>
            </w:r>
            <w:r w:rsidR="00965644">
              <w:t xml:space="preserve"> С.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10CD64AA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2D4BD5">
              <w:t>Крутиков А. К.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72103E2A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2D4BD5">
              <w:t>Самоделкин П. А.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3553916E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1571A3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44F5A719" w14:textId="0F599A95" w:rsidR="00884B07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17524" w:history="1">
            <w:r w:rsidR="00884B07" w:rsidRPr="00C6084D">
              <w:rPr>
                <w:rStyle w:val="a6"/>
              </w:rPr>
              <w:t>Введение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_Toc163517524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2</w:t>
            </w:r>
            <w:r w:rsidR="00884B07">
              <w:rPr>
                <w:webHidden/>
              </w:rPr>
              <w:fldChar w:fldCharType="end"/>
            </w:r>
          </w:hyperlink>
        </w:p>
        <w:p w14:paraId="1F183191" w14:textId="6010A4CF" w:rsidR="00884B07" w:rsidRDefault="007B26F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25" w:history="1">
            <w:r w:rsidR="00884B07" w:rsidRPr="00C6084D">
              <w:rPr>
                <w:rStyle w:val="a6"/>
              </w:rPr>
              <w:t>1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Термины и определения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_Toc163517525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3</w:t>
            </w:r>
            <w:r w:rsidR="00884B07">
              <w:rPr>
                <w:webHidden/>
              </w:rPr>
              <w:fldChar w:fldCharType="end"/>
            </w:r>
          </w:hyperlink>
        </w:p>
        <w:p w14:paraId="7E324616" w14:textId="10344D30" w:rsidR="00884B07" w:rsidRDefault="007B26F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26" w:history="1">
            <w:r w:rsidR="00884B07" w:rsidRPr="00C6084D">
              <w:rPr>
                <w:rStyle w:val="a6"/>
              </w:rPr>
              <w:t>2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Перечень сокращений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_Toc163517526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4</w:t>
            </w:r>
            <w:r w:rsidR="00884B07">
              <w:rPr>
                <w:webHidden/>
              </w:rPr>
              <w:fldChar w:fldCharType="end"/>
            </w:r>
          </w:hyperlink>
        </w:p>
        <w:p w14:paraId="69B7C5F5" w14:textId="2CBB3C3C" w:rsidR="00884B07" w:rsidRDefault="007B26F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27" w:history="1">
            <w:r w:rsidR="00884B07" w:rsidRPr="00C6084D">
              <w:rPr>
                <w:rStyle w:val="a6"/>
              </w:rPr>
              <w:t>3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Основные сведения о разработке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_Toc163517527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5</w:t>
            </w:r>
            <w:r w:rsidR="00884B07">
              <w:rPr>
                <w:webHidden/>
              </w:rPr>
              <w:fldChar w:fldCharType="end"/>
            </w:r>
          </w:hyperlink>
        </w:p>
        <w:p w14:paraId="4A322D88" w14:textId="4CCB4737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28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Наименование разработки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_Toc163517528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5</w:t>
            </w:r>
            <w:r w:rsidR="00884B07">
              <w:rPr>
                <w:webHidden/>
              </w:rPr>
              <w:fldChar w:fldCharType="end"/>
            </w:r>
          </w:hyperlink>
        </w:p>
        <w:p w14:paraId="020998F8" w14:textId="6D78CA9C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29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Цель и задачи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_Toc163517529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5</w:t>
            </w:r>
            <w:r w:rsidR="00884B07">
              <w:rPr>
                <w:webHidden/>
              </w:rPr>
              <w:fldChar w:fldCharType="end"/>
            </w:r>
          </w:hyperlink>
        </w:p>
        <w:p w14:paraId="453E1E69" w14:textId="343C2185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0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Сведения об участниках разработки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_Toc163517530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5</w:t>
            </w:r>
            <w:r w:rsidR="00884B07">
              <w:rPr>
                <w:webHidden/>
              </w:rPr>
              <w:fldChar w:fldCharType="end"/>
            </w:r>
          </w:hyperlink>
        </w:p>
        <w:p w14:paraId="7B218473" w14:textId="5938CCF8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1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Сроки разработки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_Toc163517531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5</w:t>
            </w:r>
            <w:r w:rsidR="00884B07">
              <w:rPr>
                <w:webHidden/>
              </w:rPr>
              <w:fldChar w:fldCharType="end"/>
            </w:r>
          </w:hyperlink>
        </w:p>
        <w:p w14:paraId="4FE32C9B" w14:textId="1D65E9EF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2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Назначение разработки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_Toc163517532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6</w:t>
            </w:r>
            <w:r w:rsidR="00884B07">
              <w:rPr>
                <w:webHidden/>
              </w:rPr>
              <w:fldChar w:fldCharType="end"/>
            </w:r>
          </w:hyperlink>
        </w:p>
        <w:p w14:paraId="593327D3" w14:textId="5CA90EFB" w:rsidR="00884B07" w:rsidRDefault="007B26F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3" w:history="1">
            <w:r w:rsidR="00884B07" w:rsidRPr="00C6084D">
              <w:rPr>
                <w:rStyle w:val="a6"/>
              </w:rPr>
              <w:t>4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Описание предметной области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_Toc163517533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7</w:t>
            </w:r>
            <w:r w:rsidR="00884B07">
              <w:rPr>
                <w:webHidden/>
              </w:rPr>
              <w:fldChar w:fldCharType="end"/>
            </w:r>
          </w:hyperlink>
        </w:p>
        <w:p w14:paraId="1A8BAA9D" w14:textId="005D7FF8" w:rsidR="00884B07" w:rsidRDefault="007B26F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4" w:history="1">
            <w:r w:rsidR="00884B07" w:rsidRPr="00C6084D">
              <w:rPr>
                <w:rStyle w:val="a6"/>
              </w:rPr>
              <w:t>5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результатам разработки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_Toc163517534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10</w:t>
            </w:r>
            <w:r w:rsidR="00884B07">
              <w:rPr>
                <w:webHidden/>
              </w:rPr>
              <w:fldChar w:fldCharType="end"/>
            </w:r>
          </w:hyperlink>
        </w:p>
        <w:p w14:paraId="7B1CFE28" w14:textId="766D195D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5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Правила игры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_Toc163517535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10</w:t>
            </w:r>
            <w:r w:rsidR="00884B07">
              <w:rPr>
                <w:webHidden/>
              </w:rPr>
              <w:fldChar w:fldCharType="end"/>
            </w:r>
          </w:hyperlink>
        </w:p>
        <w:p w14:paraId="224F3C6B" w14:textId="1D999D71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6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Возможности пользователя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_Toc163517536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10</w:t>
            </w:r>
            <w:r w:rsidR="00884B07">
              <w:rPr>
                <w:webHidden/>
              </w:rPr>
              <w:fldChar w:fldCharType="end"/>
            </w:r>
          </w:hyperlink>
        </w:p>
        <w:p w14:paraId="54CDA053" w14:textId="25987EA8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7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показателям назначения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_Toc163517537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10</w:t>
            </w:r>
            <w:r w:rsidR="00884B07">
              <w:rPr>
                <w:webHidden/>
              </w:rPr>
              <w:fldChar w:fldCharType="end"/>
            </w:r>
          </w:hyperlink>
        </w:p>
        <w:p w14:paraId="6F8C669E" w14:textId="33AFB1B8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8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пользовательскому интерфейсу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_Toc163517538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11</w:t>
            </w:r>
            <w:r w:rsidR="00884B07">
              <w:rPr>
                <w:webHidden/>
              </w:rPr>
              <w:fldChar w:fldCharType="end"/>
            </w:r>
          </w:hyperlink>
        </w:p>
        <w:p w14:paraId="7849ACC3" w14:textId="4ED14A89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39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видам обеспечения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_Toc163517539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13</w:t>
            </w:r>
            <w:r w:rsidR="00884B07">
              <w:rPr>
                <w:webHidden/>
              </w:rPr>
              <w:fldChar w:fldCharType="end"/>
            </w:r>
          </w:hyperlink>
        </w:p>
        <w:p w14:paraId="3D75AE4D" w14:textId="074C0197" w:rsidR="00884B07" w:rsidRDefault="007B26F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0" w:history="1">
            <w:r w:rsidR="00884B07" w:rsidRPr="00C6084D">
              <w:rPr>
                <w:rStyle w:val="a6"/>
              </w:rPr>
              <w:t>5.5.1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математическому обеспечению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_Toc163517540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13</w:t>
            </w:r>
            <w:r w:rsidR="00884B07">
              <w:rPr>
                <w:webHidden/>
              </w:rPr>
              <w:fldChar w:fldCharType="end"/>
            </w:r>
          </w:hyperlink>
        </w:p>
        <w:p w14:paraId="66AC8461" w14:textId="493039D0" w:rsidR="00884B07" w:rsidRDefault="007B26F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1" w:history="1">
            <w:r w:rsidR="00884B07" w:rsidRPr="00C6084D">
              <w:rPr>
                <w:rStyle w:val="a6"/>
              </w:rPr>
              <w:t>5.5.2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информационному обеспечению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_Toc163517541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14</w:t>
            </w:r>
            <w:r w:rsidR="00884B07">
              <w:rPr>
                <w:webHidden/>
              </w:rPr>
              <w:fldChar w:fldCharType="end"/>
            </w:r>
          </w:hyperlink>
        </w:p>
        <w:p w14:paraId="035F773A" w14:textId="1B81CAD1" w:rsidR="00884B07" w:rsidRDefault="007B26F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2" w:history="1">
            <w:r w:rsidR="00884B07" w:rsidRPr="00C6084D">
              <w:rPr>
                <w:rStyle w:val="a6"/>
              </w:rPr>
              <w:t>5.5.3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метрологическому обеспечению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_Toc163517542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14</w:t>
            </w:r>
            <w:r w:rsidR="00884B07">
              <w:rPr>
                <w:webHidden/>
              </w:rPr>
              <w:fldChar w:fldCharType="end"/>
            </w:r>
          </w:hyperlink>
        </w:p>
        <w:p w14:paraId="006D9476" w14:textId="24886497" w:rsidR="00884B07" w:rsidRDefault="007B26F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3" w:history="1">
            <w:r w:rsidR="00884B07" w:rsidRPr="00C6084D">
              <w:rPr>
                <w:rStyle w:val="a6"/>
              </w:rPr>
              <w:t>5.5.4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техническому обеспечению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_Toc163517543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14</w:t>
            </w:r>
            <w:r w:rsidR="00884B07">
              <w:rPr>
                <w:webHidden/>
              </w:rPr>
              <w:fldChar w:fldCharType="end"/>
            </w:r>
          </w:hyperlink>
        </w:p>
        <w:p w14:paraId="06E522AD" w14:textId="36ACE460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4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надежности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_Toc163517544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14</w:t>
            </w:r>
            <w:r w:rsidR="00884B07">
              <w:rPr>
                <w:webHidden/>
              </w:rPr>
              <w:fldChar w:fldCharType="end"/>
            </w:r>
          </w:hyperlink>
        </w:p>
        <w:p w14:paraId="1F6FF5FB" w14:textId="290E7BEF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5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безопасности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_Toc163517545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15</w:t>
            </w:r>
            <w:r w:rsidR="00884B07">
              <w:rPr>
                <w:webHidden/>
              </w:rPr>
              <w:fldChar w:fldCharType="end"/>
            </w:r>
          </w:hyperlink>
        </w:p>
        <w:p w14:paraId="253C66D4" w14:textId="67549F65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6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патентной чистоте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_Toc163517546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15</w:t>
            </w:r>
            <w:r w:rsidR="00884B07">
              <w:rPr>
                <w:webHidden/>
              </w:rPr>
              <w:fldChar w:fldCharType="end"/>
            </w:r>
          </w:hyperlink>
        </w:p>
        <w:p w14:paraId="19419D89" w14:textId="58454D8B" w:rsidR="00884B07" w:rsidRDefault="007B26F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7" w:history="1">
            <w:r w:rsidR="00884B07" w:rsidRPr="00C6084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перспективам развития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_Toc163517547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15</w:t>
            </w:r>
            <w:r w:rsidR="00884B07">
              <w:rPr>
                <w:webHidden/>
              </w:rPr>
              <w:fldChar w:fldCharType="end"/>
            </w:r>
          </w:hyperlink>
        </w:p>
        <w:p w14:paraId="054549AE" w14:textId="60D6E6A3" w:rsidR="00884B07" w:rsidRDefault="007B26F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8" w:history="1">
            <w:r w:rsidR="00884B07" w:rsidRPr="00C6084D">
              <w:rPr>
                <w:rStyle w:val="a6"/>
              </w:rPr>
              <w:t>6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Состав и содержание работ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_Toc163517548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16</w:t>
            </w:r>
            <w:r w:rsidR="00884B07">
              <w:rPr>
                <w:webHidden/>
              </w:rPr>
              <w:fldChar w:fldCharType="end"/>
            </w:r>
          </w:hyperlink>
        </w:p>
        <w:p w14:paraId="4E285D2F" w14:textId="4DFF257A" w:rsidR="00884B07" w:rsidRDefault="007B26F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17549" w:history="1">
            <w:r w:rsidR="00884B07" w:rsidRPr="00C6084D">
              <w:rPr>
                <w:rStyle w:val="a6"/>
              </w:rPr>
              <w:t>7</w:t>
            </w:r>
            <w:r w:rsidR="00884B0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84B07" w:rsidRPr="00C6084D">
              <w:rPr>
                <w:rStyle w:val="a6"/>
              </w:rPr>
              <w:t>Требования к документированию</w:t>
            </w:r>
            <w:r w:rsidR="00884B07">
              <w:rPr>
                <w:webHidden/>
              </w:rPr>
              <w:tab/>
            </w:r>
            <w:r w:rsidR="00884B07">
              <w:rPr>
                <w:webHidden/>
              </w:rPr>
              <w:fldChar w:fldCharType="begin"/>
            </w:r>
            <w:r w:rsidR="00884B07">
              <w:rPr>
                <w:webHidden/>
              </w:rPr>
              <w:instrText xml:space="preserve"> PAGEREF _Toc163517549 \h </w:instrText>
            </w:r>
            <w:r w:rsidR="00884B07">
              <w:rPr>
                <w:webHidden/>
              </w:rPr>
            </w:r>
            <w:r w:rsidR="00884B07">
              <w:rPr>
                <w:webHidden/>
              </w:rPr>
              <w:fldChar w:fldCharType="separate"/>
            </w:r>
            <w:r w:rsidR="00692006">
              <w:rPr>
                <w:webHidden/>
              </w:rPr>
              <w:t>17</w:t>
            </w:r>
            <w:r w:rsidR="00884B07">
              <w:rPr>
                <w:webHidden/>
              </w:rPr>
              <w:fldChar w:fldCharType="end"/>
            </w:r>
          </w:hyperlink>
        </w:p>
        <w:p w14:paraId="3CF0F4E1" w14:textId="7D8BA269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1FEFE74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1" w:name="_Toc163517524"/>
      <w:r>
        <w:lastRenderedPageBreak/>
        <w:t>Вв</w:t>
      </w:r>
      <w:r w:rsidR="005A4E60" w:rsidRPr="00F62DCD">
        <w:t>едение</w:t>
      </w:r>
      <w:bookmarkEnd w:id="1"/>
    </w:p>
    <w:p w14:paraId="0E748BA6" w14:textId="5D526103" w:rsidR="001571A3" w:rsidRDefault="00840576" w:rsidP="001571A3">
      <w: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3C608668" w14:textId="0A804B21" w:rsidR="00840576" w:rsidRDefault="00840576" w:rsidP="009439DA">
      <w:pPr>
        <w:spacing w:before="0"/>
      </w:pPr>
      <w:r>
        <w:t>Документ предназначен для технических специалистов</w:t>
      </w:r>
      <w:r w:rsidR="00EF4077">
        <w:t>, з</w:t>
      </w:r>
      <w:r>
        <w:t>адействованных в процесс разработки, а также для участников приемо-сдаточных испытаний, в том числе для представителей</w:t>
      </w:r>
      <w:r w:rsidR="00EF4077">
        <w:t xml:space="preserve"> </w:t>
      </w:r>
      <w:r w:rsidR="008C1370">
        <w:t>з</w:t>
      </w:r>
      <w:r>
        <w:t>аказчика.</w:t>
      </w:r>
    </w:p>
    <w:p w14:paraId="0EB7FAC6" w14:textId="02A0517B" w:rsidR="00840576" w:rsidRPr="001571A3" w:rsidRDefault="00840576" w:rsidP="009439DA">
      <w:pPr>
        <w:spacing w:before="0"/>
      </w:pPr>
      <w:r>
        <w:t>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 w14:paraId="794047BB" w14:textId="40054004" w:rsidR="00A63893" w:rsidRDefault="00EB6A0B" w:rsidP="00C10B2D">
      <w:pPr>
        <w:pStyle w:val="1"/>
      </w:pPr>
      <w:bookmarkStart w:id="2" w:name="_Toc163517525"/>
      <w:bookmarkStart w:id="3" w:name="_Toc74526610"/>
      <w:bookmarkStart w:id="4" w:name="_Toc128474254"/>
      <w:r w:rsidRPr="00EB6A0B">
        <w:lastRenderedPageBreak/>
        <w:t>Термины и определения</w:t>
      </w:r>
      <w:bookmarkEnd w:id="2"/>
    </w:p>
    <w:p w14:paraId="22B7F68A" w14:textId="77777777" w:rsidR="0095646F" w:rsidRDefault="0095646F" w:rsidP="006D0103">
      <w:r>
        <w:t>Геймплей – механика игры, действия и возможности игрока во время игрового процесса.</w:t>
      </w:r>
    </w:p>
    <w:p w14:paraId="0679D51E" w14:textId="77777777" w:rsidR="0095646F" w:rsidRDefault="0095646F" w:rsidP="00A86655">
      <w:r>
        <w:t xml:space="preserve">Интерфейс – </w:t>
      </w:r>
      <w:r w:rsidRPr="00BB6817">
        <w:t>это набор инструментов, который позволяет пользователю взаимодействовать с программой</w:t>
      </w:r>
      <w:r>
        <w:t>.</w:t>
      </w:r>
    </w:p>
    <w:p w14:paraId="0AF1903B" w14:textId="77777777" w:rsidR="0095646F" w:rsidRDefault="0095646F" w:rsidP="00A86655">
      <w:r>
        <w:t xml:space="preserve">Мяч – </w:t>
      </w:r>
      <w:r w:rsidRPr="00825BED">
        <w:t xml:space="preserve">игровой элемент, который игрок должен отбивать с помощью платформы для </w:t>
      </w:r>
      <w:r>
        <w:t>того, чтобы набрать очки</w:t>
      </w:r>
      <w:r w:rsidRPr="00825BED">
        <w:t>.</w:t>
      </w:r>
    </w:p>
    <w:p w14:paraId="7036E0FA" w14:textId="77777777" w:rsidR="0095646F" w:rsidRPr="00825BED" w:rsidRDefault="0095646F" w:rsidP="00CA2006">
      <w:r w:rsidRPr="00825BED">
        <w:t>Пауза</w:t>
      </w:r>
      <w:r>
        <w:t xml:space="preserve"> –</w:t>
      </w:r>
      <w:r w:rsidRPr="00825BED">
        <w:t xml:space="preserve"> функция, которая позволяет приостановить игру на некоторое время и возобновить ее в любой момент.</w:t>
      </w:r>
    </w:p>
    <w:p w14:paraId="0461C3D8" w14:textId="77777777" w:rsidR="0095646F" w:rsidRDefault="0095646F" w:rsidP="00884B07">
      <w:r>
        <w:t xml:space="preserve">Платформа – </w:t>
      </w:r>
      <w:r w:rsidRPr="00825BED">
        <w:t>элемент управления в игре, который игрок использует для отбивания мяч</w:t>
      </w:r>
      <w:r>
        <w:t>а.</w:t>
      </w:r>
    </w:p>
    <w:p w14:paraId="160BB692" w14:textId="77777777" w:rsidR="00180B94" w:rsidRDefault="00180B94" w:rsidP="00F759AC"/>
    <w:p w14:paraId="6DA00972" w14:textId="4EF9B3F7" w:rsidR="00F759AC" w:rsidRDefault="00F759AC" w:rsidP="00F759AC">
      <w:r w:rsidRPr="007E6CA7">
        <w:t xml:space="preserve"> </w:t>
      </w:r>
    </w:p>
    <w:p w14:paraId="42F5C180" w14:textId="77777777" w:rsidR="0021717C" w:rsidRPr="0021717C" w:rsidRDefault="0021717C" w:rsidP="0021717C"/>
    <w:p w14:paraId="63A1A4BE" w14:textId="7A840D9D" w:rsidR="00A82498" w:rsidRDefault="00A82498" w:rsidP="00A82498">
      <w:pPr>
        <w:pStyle w:val="1"/>
      </w:pPr>
      <w:bookmarkStart w:id="5" w:name="_Toc163517526"/>
      <w:r>
        <w:lastRenderedPageBreak/>
        <w:t>Перечень сокращений</w:t>
      </w:r>
      <w:bookmarkEnd w:id="5"/>
    </w:p>
    <w:p w14:paraId="7E646C5A" w14:textId="1351D931" w:rsidR="007B15FB" w:rsidRDefault="007B15FB" w:rsidP="00A86655">
      <w:r>
        <w:t>П</w:t>
      </w:r>
      <w:r w:rsidR="00BF25D9">
        <w:t>Э</w:t>
      </w:r>
      <w:r>
        <w:t xml:space="preserve">ВМ </w:t>
      </w:r>
      <w:r w:rsidR="00BF25D9">
        <w:t>– персональная электронно-вычислительная машина.</w:t>
      </w:r>
    </w:p>
    <w:p w14:paraId="4605D749" w14:textId="68664B6D" w:rsidR="00BF25D9" w:rsidRPr="00BF25D9" w:rsidRDefault="00BF25D9" w:rsidP="00A86655">
      <w:r>
        <w:rPr>
          <w:lang w:val="en-US"/>
        </w:rPr>
        <w:t xml:space="preserve">RAM – </w:t>
      </w:r>
      <w:r>
        <w:t>оперативная память.</w:t>
      </w:r>
    </w:p>
    <w:p w14:paraId="38600864" w14:textId="7D888C5C" w:rsidR="00592879" w:rsidRDefault="00592879" w:rsidP="00592879">
      <w:pPr>
        <w:pStyle w:val="1"/>
      </w:pPr>
      <w:bookmarkStart w:id="6" w:name="_Toc163517527"/>
      <w:r>
        <w:lastRenderedPageBreak/>
        <w:t>Основные сведения о разработке</w:t>
      </w:r>
      <w:bookmarkEnd w:id="6"/>
    </w:p>
    <w:p w14:paraId="41078D8B" w14:textId="070859CC" w:rsidR="00F91124" w:rsidRDefault="00A52CF3" w:rsidP="00A52CF3">
      <w:pPr>
        <w:pStyle w:val="2"/>
      </w:pPr>
      <w:bookmarkStart w:id="7" w:name="_Toc163517528"/>
      <w:r>
        <w:t>Наименование разработки</w:t>
      </w:r>
      <w:bookmarkEnd w:id="7"/>
    </w:p>
    <w:p w14:paraId="6669963D" w14:textId="21841A5D" w:rsidR="001571A3" w:rsidRPr="001571A3" w:rsidRDefault="001571A3" w:rsidP="001571A3">
      <w:r>
        <w:t xml:space="preserve">Наименование разрабатываемой в ходе работы </w:t>
      </w:r>
      <w:r w:rsidR="00C10587">
        <w:t xml:space="preserve">компьютерной </w:t>
      </w:r>
      <w:r w:rsidR="00BC6B58">
        <w:t>игры</w:t>
      </w:r>
      <w:r>
        <w:t>: «Теннис»</w:t>
      </w:r>
      <w:r w:rsidR="00C10587">
        <w:t>.</w:t>
      </w:r>
    </w:p>
    <w:p w14:paraId="4D0F4268" w14:textId="332D1D5C" w:rsidR="00A52CF3" w:rsidRDefault="00A52CF3" w:rsidP="00A52CF3">
      <w:pPr>
        <w:pStyle w:val="2"/>
      </w:pPr>
      <w:bookmarkStart w:id="8" w:name="_Toc163517529"/>
      <w:r>
        <w:t>Цель и задачи</w:t>
      </w:r>
      <w:bookmarkEnd w:id="8"/>
    </w:p>
    <w:p w14:paraId="64CC2956" w14:textId="632B85A0" w:rsidR="00C10587" w:rsidRDefault="00C10587" w:rsidP="00A86655">
      <w:r>
        <w:t>Цель разработки: разработать программу, которая будет удовлетворять все</w:t>
      </w:r>
      <w:r w:rsidR="00CA2006">
        <w:t>м</w:t>
      </w:r>
      <w:r>
        <w:t xml:space="preserve"> требования</w:t>
      </w:r>
      <w:r w:rsidR="00CA2006">
        <w:t>м</w:t>
      </w:r>
      <w:r>
        <w:t xml:space="preserve"> заказчика.</w:t>
      </w:r>
    </w:p>
    <w:p w14:paraId="7EFE570D" w14:textId="2A1F50AB" w:rsidR="00C10587" w:rsidRDefault="00C10587" w:rsidP="00A86655">
      <w:r>
        <w:t>Задачи разработки:</w:t>
      </w:r>
    </w:p>
    <w:p w14:paraId="0E66805F" w14:textId="10ED91C9" w:rsidR="00C10587" w:rsidRDefault="0087625E" w:rsidP="00A86655">
      <w:pPr>
        <w:pStyle w:val="a0"/>
        <w:ind w:left="0" w:firstLine="851"/>
      </w:pPr>
      <w:r>
        <w:t>т</w:t>
      </w:r>
      <w:r w:rsidR="00C10587">
        <w:t>естирование программы и исправление всех обнаруженных ошибок;</w:t>
      </w:r>
    </w:p>
    <w:p w14:paraId="3BDE8410" w14:textId="360013AF" w:rsidR="00C10587" w:rsidRDefault="0087625E" w:rsidP="00A86655">
      <w:pPr>
        <w:pStyle w:val="a0"/>
        <w:ind w:left="0" w:firstLine="851"/>
      </w:pPr>
      <w:r>
        <w:t>о</w:t>
      </w:r>
      <w:r w:rsidR="00C10587">
        <w:t>птимизация программы для улучшения ее производительности;</w:t>
      </w:r>
    </w:p>
    <w:p w14:paraId="15B6B8FB" w14:textId="6539918F" w:rsidR="00C10587" w:rsidRDefault="0087625E" w:rsidP="00A86655">
      <w:pPr>
        <w:pStyle w:val="a0"/>
        <w:ind w:left="0" w:firstLine="851"/>
      </w:pPr>
      <w:r>
        <w:t>п</w:t>
      </w:r>
      <w:r w:rsidR="00C10587">
        <w:t>роектирование игровой механики;</w:t>
      </w:r>
    </w:p>
    <w:p w14:paraId="65E39DB5" w14:textId="38F25DD4" w:rsidR="00C10587" w:rsidRDefault="0087625E" w:rsidP="00A86655">
      <w:pPr>
        <w:pStyle w:val="a0"/>
        <w:ind w:left="0" w:firstLine="851"/>
      </w:pPr>
      <w:r>
        <w:t>р</w:t>
      </w:r>
      <w:r w:rsidR="00C10587">
        <w:t>азработка графических примитивов, пользовательского интерфейса;</w:t>
      </w:r>
    </w:p>
    <w:p w14:paraId="5C38BADC" w14:textId="2021A15F" w:rsidR="00C10587" w:rsidRDefault="0087625E" w:rsidP="00A86655">
      <w:pPr>
        <w:pStyle w:val="a0"/>
        <w:ind w:left="0" w:firstLine="851"/>
      </w:pPr>
      <w:r>
        <w:t>р</w:t>
      </w:r>
      <w:r w:rsidR="00F035E0">
        <w:t>азработка программного кода</w:t>
      </w:r>
      <w:r w:rsidR="00C10587">
        <w:t>;</w:t>
      </w:r>
    </w:p>
    <w:p w14:paraId="42072D9B" w14:textId="25D2FCDF" w:rsidR="00C10587" w:rsidRDefault="0087625E" w:rsidP="00A86655">
      <w:pPr>
        <w:pStyle w:val="a0"/>
        <w:ind w:left="0" w:firstLine="851"/>
      </w:pPr>
      <w:r>
        <w:t>т</w:t>
      </w:r>
      <w:r w:rsidR="00C10587">
        <w:t>естирование и отладка;</w:t>
      </w:r>
    </w:p>
    <w:p w14:paraId="11732D08" w14:textId="4F4A4099" w:rsidR="00C10587" w:rsidRPr="00C10587" w:rsidRDefault="0087625E" w:rsidP="00A86655">
      <w:pPr>
        <w:pStyle w:val="a0"/>
        <w:ind w:left="0" w:firstLine="851"/>
      </w:pPr>
      <w:r>
        <w:t>п</w:t>
      </w:r>
      <w:r w:rsidR="00C10587">
        <w:t>риемно-сдаточные испытания.</w:t>
      </w:r>
    </w:p>
    <w:p w14:paraId="52EDEC11" w14:textId="3AE9CCE5" w:rsidR="00A52CF3" w:rsidRDefault="00847368" w:rsidP="00847368">
      <w:pPr>
        <w:pStyle w:val="2"/>
      </w:pPr>
      <w:bookmarkStart w:id="9" w:name="_Toc163517530"/>
      <w:r>
        <w:t>Сведения об участниках разработки</w:t>
      </w:r>
      <w:bookmarkEnd w:id="9"/>
    </w:p>
    <w:p w14:paraId="65BD49D2" w14:textId="7A5F6651" w:rsidR="00602DC9" w:rsidRDefault="00602DC9" w:rsidP="00AE39D4">
      <w:r>
        <w:t>Заказчиком является коллектив преподавателей колледжа ВятГУ в составе:</w:t>
      </w:r>
    </w:p>
    <w:p w14:paraId="38E537D9" w14:textId="7BD77B36" w:rsidR="002E6C0A" w:rsidRDefault="002E6C0A" w:rsidP="00E20BB9">
      <w:pPr>
        <w:pStyle w:val="a0"/>
        <w:numPr>
          <w:ilvl w:val="0"/>
          <w:numId w:val="35"/>
        </w:numPr>
        <w:ind w:left="0" w:firstLine="851"/>
      </w:pPr>
      <w:r>
        <w:t xml:space="preserve">Чистяков Геннадий Андреевич – </w:t>
      </w:r>
      <w:r w:rsidR="00AB05C4">
        <w:t>р</w:t>
      </w:r>
      <w:r>
        <w:t>уководитель образовательной программы по специальности «Информационные системы и программирование»</w:t>
      </w:r>
      <w:r w:rsidR="00AB05C4">
        <w:t>;</w:t>
      </w:r>
    </w:p>
    <w:p w14:paraId="5A5BFF1A" w14:textId="4F8BFB4A" w:rsidR="002E6C0A" w:rsidRDefault="002E6C0A" w:rsidP="00E20BB9">
      <w:pPr>
        <w:pStyle w:val="a0"/>
        <w:numPr>
          <w:ilvl w:val="0"/>
          <w:numId w:val="35"/>
        </w:numPr>
        <w:ind w:left="0" w:firstLine="851"/>
      </w:pPr>
      <w:r>
        <w:t xml:space="preserve">Ржаникова </w:t>
      </w:r>
      <w:r w:rsidR="00AB05C4">
        <w:t>Елена Дмитриевна – преподаватель по дисциплине МДК 05.05 «Анализ и разработка технических заданий»;</w:t>
      </w:r>
    </w:p>
    <w:p w14:paraId="48341BE6" w14:textId="04D82758" w:rsidR="00AB05C4" w:rsidRDefault="00AB05C4" w:rsidP="00E20BB9">
      <w:pPr>
        <w:pStyle w:val="a0"/>
        <w:numPr>
          <w:ilvl w:val="0"/>
          <w:numId w:val="35"/>
        </w:numPr>
        <w:ind w:left="0" w:firstLine="851"/>
      </w:pPr>
      <w:r>
        <w:t>Крутиков Александр Константинович – преподаватель по дисциплине Учебная практика 05.01;</w:t>
      </w:r>
    </w:p>
    <w:p w14:paraId="30A3E211" w14:textId="77777777" w:rsidR="00ED538C" w:rsidRDefault="00AB05C4" w:rsidP="009439DA">
      <w:pPr>
        <w:pStyle w:val="a0"/>
        <w:numPr>
          <w:ilvl w:val="0"/>
          <w:numId w:val="35"/>
        </w:numPr>
        <w:ind w:left="0" w:firstLine="851"/>
      </w:pPr>
      <w:r>
        <w:t>Самоделкин Павел Андреевич – преподаватель по дисциплине МДК 06.01 «Внедрение информационных систем».</w:t>
      </w:r>
    </w:p>
    <w:p w14:paraId="5666B4DF" w14:textId="1FEBB5A3" w:rsidR="00632CD4" w:rsidRDefault="00632CD4" w:rsidP="009439DA">
      <w:pPr>
        <w:spacing w:before="0"/>
      </w:pPr>
      <w:r>
        <w:t>Исполнителем является студент группы ИСПк</w:t>
      </w:r>
      <w:r w:rsidRPr="00602DC9">
        <w:t>-20</w:t>
      </w:r>
      <w:r>
        <w:t>3-52-00 Леушина Анна Станиславовна</w:t>
      </w:r>
      <w:r w:rsidR="00F035E0">
        <w:t>.</w:t>
      </w:r>
    </w:p>
    <w:p w14:paraId="0A193ADC" w14:textId="4C8A2136" w:rsidR="00847368" w:rsidRDefault="00847368" w:rsidP="00847368">
      <w:pPr>
        <w:pStyle w:val="2"/>
      </w:pPr>
      <w:bookmarkStart w:id="10" w:name="_Toc163517531"/>
      <w:r>
        <w:t>Сроки разработки</w:t>
      </w:r>
      <w:bookmarkEnd w:id="10"/>
    </w:p>
    <w:p w14:paraId="2360E416" w14:textId="77777777" w:rsidR="00B259A4" w:rsidRDefault="00B259A4" w:rsidP="00B259A4">
      <w:r>
        <w:t>Анализ предметной области: 15.01.2024 – 01.02.2024</w:t>
      </w:r>
    </w:p>
    <w:p w14:paraId="571AEF57" w14:textId="77777777" w:rsidR="00B259A4" w:rsidRDefault="00B259A4" w:rsidP="00B259A4">
      <w:r>
        <w:t>Проектирование программного продукта: 02.02.2024 – 20.02.2024</w:t>
      </w:r>
    </w:p>
    <w:p w14:paraId="3F5CC428" w14:textId="77777777" w:rsidR="00B259A4" w:rsidRDefault="00B259A4" w:rsidP="00B259A4">
      <w:r>
        <w:t>Разработка программного продукта: 21.02.2024 – 25.05.2024</w:t>
      </w:r>
    </w:p>
    <w:p w14:paraId="64DE0D6B" w14:textId="09946BF5" w:rsidR="00B259A4" w:rsidRPr="00EE2218" w:rsidRDefault="00B259A4" w:rsidP="00B259A4">
      <w:r>
        <w:t>Составление документации: 26.05.2024 – 19.06.2024</w:t>
      </w:r>
    </w:p>
    <w:p w14:paraId="65EBEE70" w14:textId="2BDED1C4" w:rsidR="00847368" w:rsidRDefault="00847368" w:rsidP="00847368">
      <w:pPr>
        <w:pStyle w:val="2"/>
      </w:pPr>
      <w:bookmarkStart w:id="11" w:name="_Toc163517532"/>
      <w:r>
        <w:lastRenderedPageBreak/>
        <w:t>Назначение разработки</w:t>
      </w:r>
      <w:bookmarkEnd w:id="11"/>
    </w:p>
    <w:p w14:paraId="6E1D218B" w14:textId="0EE0DDBD" w:rsidR="00932527" w:rsidRPr="0087625E" w:rsidRDefault="00932527" w:rsidP="00932527">
      <w:r w:rsidRPr="0087625E">
        <w:t xml:space="preserve">Функциональное назначение заключается в </w:t>
      </w:r>
      <w:r w:rsidR="00BB6924" w:rsidRPr="00BB6924">
        <w:t>предоставлени</w:t>
      </w:r>
      <w:r w:rsidR="00BB6924">
        <w:t>и</w:t>
      </w:r>
      <w:r w:rsidR="00BB6924" w:rsidRPr="00BB6924">
        <w:t xml:space="preserve"> пользователю возможности сыграть в виртуальный матч по теннису, управляя </w:t>
      </w:r>
      <w:r w:rsidR="00BB6924">
        <w:t>ракеткой</w:t>
      </w:r>
      <w:r w:rsidR="00BB6924" w:rsidRPr="00BB6924">
        <w:t xml:space="preserve"> и выполняя удары по мячу.</w:t>
      </w:r>
    </w:p>
    <w:p w14:paraId="2E4252EB" w14:textId="7E4BFD89" w:rsidR="00C22636" w:rsidRDefault="00932527" w:rsidP="009B1509">
      <w:r w:rsidRPr="0087625E">
        <w:t>Игра может быть использована людьми разных возрастных групп и уровня подготовки, включая школьников, студентов, спортсменов, а также просто любителей игры в теннис</w:t>
      </w:r>
      <w:r w:rsidR="00BB6924">
        <w:t xml:space="preserve"> для </w:t>
      </w:r>
      <w:r w:rsidR="00BB6924" w:rsidRPr="00BB6924">
        <w:t>развлечени</w:t>
      </w:r>
      <w:r w:rsidR="00BB6924">
        <w:t>я</w:t>
      </w:r>
      <w:r w:rsidR="00BB6924" w:rsidRPr="00BB6924">
        <w:t xml:space="preserve"> и проведени</w:t>
      </w:r>
      <w:r w:rsidR="00BB6924">
        <w:t>я</w:t>
      </w:r>
      <w:r w:rsidR="00BB6924" w:rsidRPr="00BB6924">
        <w:t xml:space="preserve"> свободного времени, развити</w:t>
      </w:r>
      <w:r w:rsidR="00BB6924">
        <w:t>я</w:t>
      </w:r>
      <w:r w:rsidR="00BB6924" w:rsidRPr="00BB6924">
        <w:t xml:space="preserve"> </w:t>
      </w:r>
      <w:r w:rsidR="00BB6924">
        <w:t>реакции и мышления</w:t>
      </w:r>
      <w:r w:rsidR="00BB6924" w:rsidRPr="00BB6924">
        <w:t>, а также обучени</w:t>
      </w:r>
      <w:r w:rsidR="00BB6924">
        <w:t>я</w:t>
      </w:r>
      <w:r w:rsidR="00BB6924" w:rsidRPr="00BB6924">
        <w:t xml:space="preserve"> базовым правилам и стратеги</w:t>
      </w:r>
      <w:r w:rsidR="00BB6924">
        <w:t>ям</w:t>
      </w:r>
      <w:r w:rsidR="00BB6924" w:rsidRPr="00BB6924">
        <w:t xml:space="preserve"> игры в теннис.</w:t>
      </w:r>
      <w:r w:rsidR="00C22636">
        <w:t xml:space="preserve"> </w:t>
      </w:r>
    </w:p>
    <w:p w14:paraId="3DDB89F2" w14:textId="4173D5E4" w:rsidR="00C22636" w:rsidRPr="00932527" w:rsidRDefault="00C22636" w:rsidP="00932527"/>
    <w:p w14:paraId="41CED6DE" w14:textId="469483B8" w:rsidR="00592879" w:rsidRDefault="00E61B22" w:rsidP="00E61B22">
      <w:pPr>
        <w:pStyle w:val="1"/>
      </w:pPr>
      <w:bookmarkStart w:id="12" w:name="_Toc16351753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2"/>
    </w:p>
    <w:p w14:paraId="79C80F2E" w14:textId="12C558DC" w:rsidR="00F748C1" w:rsidRDefault="00F748C1" w:rsidP="00A31203">
      <w:pPr>
        <w:rPr>
          <w:szCs w:val="24"/>
        </w:rPr>
      </w:pPr>
      <w:r>
        <w:rPr>
          <w:szCs w:val="24"/>
        </w:rPr>
        <w:t>Разрабатываемая и</w:t>
      </w:r>
      <w:r w:rsidRPr="00F748C1">
        <w:rPr>
          <w:szCs w:val="24"/>
        </w:rPr>
        <w:t xml:space="preserve">гра </w:t>
      </w:r>
      <w:r w:rsidR="0087625E">
        <w:rPr>
          <w:szCs w:val="24"/>
        </w:rPr>
        <w:t>«</w:t>
      </w:r>
      <w:r w:rsidRPr="00F748C1">
        <w:rPr>
          <w:szCs w:val="24"/>
        </w:rPr>
        <w:t>Теннис</w:t>
      </w:r>
      <w:r w:rsidR="0087625E">
        <w:rPr>
          <w:szCs w:val="24"/>
        </w:rPr>
        <w:t>»</w:t>
      </w:r>
      <w:r w:rsidRPr="00F748C1">
        <w:rPr>
          <w:szCs w:val="24"/>
        </w:rPr>
        <w:t xml:space="preserve"> является</w:t>
      </w:r>
      <w:r w:rsidR="00CD399B">
        <w:rPr>
          <w:szCs w:val="24"/>
        </w:rPr>
        <w:t xml:space="preserve"> </w:t>
      </w:r>
      <w:r w:rsidRPr="00F748C1">
        <w:rPr>
          <w:szCs w:val="24"/>
        </w:rPr>
        <w:t xml:space="preserve">симуляцией </w:t>
      </w:r>
      <w:r>
        <w:rPr>
          <w:szCs w:val="24"/>
        </w:rPr>
        <w:t>большого</w:t>
      </w:r>
      <w:r w:rsidRPr="00F748C1">
        <w:rPr>
          <w:szCs w:val="24"/>
        </w:rPr>
        <w:t xml:space="preserve"> тенниса. Суть игры заключается в соревновании между двумя игроками. Игроки управляют ракетками, стараясь отбить мяч и отправить его в сторону соперника. Цель игры – набрать больше очков, чем противник, достигая определенного количества победных очков. </w:t>
      </w:r>
    </w:p>
    <w:p w14:paraId="5CCC50A1" w14:textId="2322F56F" w:rsidR="00F242A1" w:rsidRDefault="00F242A1" w:rsidP="00A31203">
      <w:pPr>
        <w:rPr>
          <w:szCs w:val="24"/>
        </w:rPr>
      </w:pPr>
      <w:r>
        <w:t xml:space="preserve">Игра «Теннис» является развлекательной и соревновательной, предоставляя игрокам всех возрастов возможность испытать свои навыки, реакцию и стратегическое мышление. </w:t>
      </w:r>
      <w:r>
        <w:rPr>
          <w:szCs w:val="24"/>
        </w:rPr>
        <w:t>Данная и</w:t>
      </w:r>
      <w:r w:rsidRPr="00F748C1">
        <w:rPr>
          <w:szCs w:val="24"/>
        </w:rPr>
        <w:t xml:space="preserve">гра позволяет пользователям получить удовольствие от соревновательного процесса, улучшить навыки реакции, координации движений и тактического мышления. Игра также способствует развитию психических функций, таких как внимание, память, мышление. Она помогает развивать аналитическое, критическое и творческое мышление. Игра </w:t>
      </w:r>
      <w:r w:rsidR="00656AD3">
        <w:rPr>
          <w:szCs w:val="24"/>
        </w:rPr>
        <w:t>«</w:t>
      </w:r>
      <w:r w:rsidRPr="00F748C1">
        <w:rPr>
          <w:szCs w:val="24"/>
        </w:rPr>
        <w:t>Теннис</w:t>
      </w:r>
      <w:r w:rsidR="00656AD3">
        <w:rPr>
          <w:szCs w:val="24"/>
        </w:rPr>
        <w:t>»</w:t>
      </w:r>
      <w:r w:rsidRPr="00F748C1">
        <w:rPr>
          <w:szCs w:val="24"/>
        </w:rPr>
        <w:t xml:space="preserve"> может использоваться в качестве соревнования между игроками, чтобы определить лучшего игрока по количеству побед.</w:t>
      </w:r>
      <w:r w:rsidR="00656AD3">
        <w:rPr>
          <w:szCs w:val="24"/>
        </w:rPr>
        <w:t xml:space="preserve"> </w:t>
      </w:r>
      <w:r>
        <w:t>Теннис может служить как развлечение для его фанатов, которые хотят сыграть в свою любимую игру в любое время.</w:t>
      </w:r>
    </w:p>
    <w:p w14:paraId="04DE59BE" w14:textId="4A6CE062" w:rsidR="00EF4077" w:rsidRDefault="00EF4077" w:rsidP="00A31203">
      <w:pPr>
        <w:rPr>
          <w:color w:val="000000"/>
          <w:szCs w:val="24"/>
        </w:rPr>
      </w:pPr>
      <w:r w:rsidRPr="00EF4077">
        <w:rPr>
          <w:color w:val="000000"/>
          <w:szCs w:val="24"/>
        </w:rPr>
        <w:t>На сегодняшний день существу</w:t>
      </w:r>
      <w:r w:rsidR="00F242A1">
        <w:rPr>
          <w:color w:val="000000"/>
          <w:szCs w:val="24"/>
        </w:rPr>
        <w:t>ю</w:t>
      </w:r>
      <w:r w:rsidRPr="00EF4077">
        <w:rPr>
          <w:color w:val="000000"/>
          <w:szCs w:val="24"/>
        </w:rPr>
        <w:t>т следующие аналоги игры «Теннис»</w:t>
      </w:r>
      <w:r w:rsidR="00854792">
        <w:rPr>
          <w:color w:val="000000"/>
          <w:szCs w:val="24"/>
        </w:rPr>
        <w:t>:</w:t>
      </w:r>
    </w:p>
    <w:p w14:paraId="6C0CBD62" w14:textId="77777777" w:rsidR="00854792" w:rsidRPr="00F556F0" w:rsidRDefault="00854792" w:rsidP="00A31203">
      <w:pPr>
        <w:rPr>
          <w:b/>
          <w:bCs/>
          <w:szCs w:val="24"/>
          <w:lang w:val="en-US"/>
        </w:rPr>
      </w:pPr>
      <w:r w:rsidRPr="00854792">
        <w:rPr>
          <w:b/>
          <w:bCs/>
          <w:szCs w:val="24"/>
        </w:rPr>
        <w:t>Игра</w:t>
      </w:r>
      <w:r w:rsidRPr="00F556F0">
        <w:rPr>
          <w:b/>
          <w:bCs/>
          <w:szCs w:val="24"/>
          <w:lang w:val="en-US"/>
        </w:rPr>
        <w:t xml:space="preserve"> «Tennis World Tour»</w:t>
      </w:r>
    </w:p>
    <w:p w14:paraId="3FCA42A0" w14:textId="03803511" w:rsidR="00854792" w:rsidRPr="00854792" w:rsidRDefault="00D640B1" w:rsidP="00A31203">
      <w:pPr>
        <w:rPr>
          <w:szCs w:val="24"/>
        </w:rPr>
      </w:pPr>
      <w:r w:rsidRPr="00D640B1">
        <w:rPr>
          <w:szCs w:val="24"/>
          <w:lang w:val="en-US"/>
        </w:rPr>
        <w:t>«</w:t>
      </w:r>
      <w:r>
        <w:rPr>
          <w:szCs w:val="24"/>
          <w:lang w:val="en-US"/>
        </w:rPr>
        <w:t>Tennis</w:t>
      </w:r>
      <w:r w:rsidRPr="00D640B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World</w:t>
      </w:r>
      <w:r w:rsidRPr="00D640B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Tour</w:t>
      </w:r>
      <w:r w:rsidRPr="00D640B1">
        <w:rPr>
          <w:szCs w:val="24"/>
          <w:lang w:val="en-US"/>
        </w:rPr>
        <w:t xml:space="preserve">» </w:t>
      </w:r>
      <w:r>
        <w:rPr>
          <w:szCs w:val="24"/>
        </w:rPr>
        <w:t>разработана</w:t>
      </w:r>
      <w:r w:rsidRPr="00D640B1">
        <w:rPr>
          <w:szCs w:val="24"/>
          <w:lang w:val="en-US"/>
        </w:rPr>
        <w:t xml:space="preserve"> </w:t>
      </w:r>
      <w:r>
        <w:rPr>
          <w:szCs w:val="24"/>
        </w:rPr>
        <w:t>студией</w:t>
      </w:r>
      <w:r w:rsidRPr="00D640B1">
        <w:rPr>
          <w:szCs w:val="24"/>
          <w:lang w:val="en-US"/>
        </w:rPr>
        <w:t xml:space="preserve"> </w:t>
      </w:r>
      <w:r w:rsidR="00580303" w:rsidRPr="00580303">
        <w:rPr>
          <w:szCs w:val="24"/>
          <w:lang w:val="en-US"/>
        </w:rPr>
        <w:t>«</w:t>
      </w:r>
      <w:r w:rsidRPr="00580303">
        <w:rPr>
          <w:szCs w:val="24"/>
          <w:lang w:val="en-US"/>
        </w:rPr>
        <w:t>Breakpoint</w:t>
      </w:r>
      <w:r w:rsidR="00580303" w:rsidRPr="00580303">
        <w:rPr>
          <w:szCs w:val="24"/>
          <w:lang w:val="en-US"/>
        </w:rPr>
        <w:t>»</w:t>
      </w:r>
      <w:r>
        <w:rPr>
          <w:szCs w:val="24"/>
          <w:lang w:val="en-US"/>
        </w:rPr>
        <w:t xml:space="preserve">. </w:t>
      </w:r>
      <w:r w:rsidR="00854792" w:rsidRPr="00854792">
        <w:rPr>
          <w:szCs w:val="24"/>
        </w:rPr>
        <w:t xml:space="preserve">Данная игра позволяет играть за мировых теннисных звезд и соревноваться на различных кортах. </w:t>
      </w:r>
    </w:p>
    <w:p w14:paraId="4D6ACEDD" w14:textId="182CD106" w:rsidR="00854792" w:rsidRDefault="00854792" w:rsidP="00A31203">
      <w:pPr>
        <w:rPr>
          <w:color w:val="000000"/>
          <w:szCs w:val="24"/>
        </w:rPr>
      </w:pPr>
      <w:r w:rsidRPr="00854792">
        <w:rPr>
          <w:color w:val="000000"/>
          <w:szCs w:val="24"/>
        </w:rPr>
        <w:t>Интерфейс игры «</w:t>
      </w:r>
      <w:r w:rsidRPr="00854792">
        <w:rPr>
          <w:szCs w:val="24"/>
        </w:rPr>
        <w:t>Tennis World Tour</w:t>
      </w:r>
      <w:r w:rsidRPr="00854792">
        <w:rPr>
          <w:color w:val="000000"/>
          <w:szCs w:val="24"/>
        </w:rPr>
        <w:t xml:space="preserve">» представлен на рисунке </w:t>
      </w:r>
      <w:r>
        <w:rPr>
          <w:color w:val="000000"/>
          <w:szCs w:val="24"/>
        </w:rPr>
        <w:t>1</w:t>
      </w:r>
      <w:r w:rsidR="00BC1631">
        <w:rPr>
          <w:color w:val="000000"/>
          <w:szCs w:val="24"/>
        </w:rPr>
        <w:t>.</w:t>
      </w:r>
    </w:p>
    <w:p w14:paraId="40C54E1F" w14:textId="27AB407E" w:rsidR="00854792" w:rsidRDefault="00854792" w:rsidP="00F426B7">
      <w:pPr>
        <w:ind w:firstLine="0"/>
        <w:jc w:val="center"/>
        <w:rPr>
          <w:color w:val="000000"/>
          <w:szCs w:val="24"/>
        </w:rPr>
      </w:pPr>
      <w:r>
        <w:rPr>
          <w:noProof/>
        </w:rPr>
        <w:drawing>
          <wp:inline distT="0" distB="0" distL="0" distR="0" wp14:anchorId="2C1C8DAE" wp14:editId="4D2F87F9">
            <wp:extent cx="3471456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nnis_world_tour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27" cy="200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64DB" w14:textId="79402C21" w:rsidR="00854792" w:rsidRPr="000A13E2" w:rsidRDefault="00854792" w:rsidP="00F426B7">
      <w:pPr>
        <w:pStyle w:val="a9"/>
        <w:spacing w:line="360" w:lineRule="auto"/>
        <w:rPr>
          <w:lang w:val="en-US"/>
        </w:rPr>
      </w:pPr>
      <w:r w:rsidRPr="007C7277">
        <w:t>Рисунок</w:t>
      </w:r>
      <w:r w:rsidRPr="000A13E2">
        <w:rPr>
          <w:lang w:val="en-US"/>
        </w:rPr>
        <w:t xml:space="preserve"> 1 – </w:t>
      </w:r>
      <w:r w:rsidRPr="007C7277">
        <w:t>Интерфейс</w:t>
      </w:r>
      <w:r w:rsidRPr="000A13E2">
        <w:rPr>
          <w:lang w:val="en-US"/>
        </w:rPr>
        <w:t xml:space="preserve"> </w:t>
      </w:r>
      <w:r w:rsidRPr="007C7277">
        <w:t>игры</w:t>
      </w:r>
      <w:r w:rsidRPr="000A13E2">
        <w:rPr>
          <w:lang w:val="en-US"/>
        </w:rPr>
        <w:t xml:space="preserve"> «Tennis World Tour»</w:t>
      </w:r>
    </w:p>
    <w:p w14:paraId="4FDF502B" w14:textId="7ACF422E" w:rsidR="00854792" w:rsidRPr="00854792" w:rsidRDefault="00854792" w:rsidP="00F242A1">
      <w:r w:rsidRPr="00854792">
        <w:t xml:space="preserve">Достоинства: </w:t>
      </w:r>
      <w:r>
        <w:t>увлекательный и реалистичный геймплей</w:t>
      </w:r>
      <w:r w:rsidR="00F03B52">
        <w:t>;</w:t>
      </w:r>
      <w:r>
        <w:t xml:space="preserve"> реалистичная графика и анимация игрового процесса</w:t>
      </w:r>
      <w:r w:rsidR="00F03B52">
        <w:t>;</w:t>
      </w:r>
      <w:r w:rsidR="007C7277">
        <w:t xml:space="preserve"> возможность играть без подключения к интернету в одиночном режиме против компьютерных противников и других игроков на одном компьютере.</w:t>
      </w:r>
    </w:p>
    <w:p w14:paraId="45135252" w14:textId="12F031C2" w:rsidR="00854792" w:rsidRDefault="00854792" w:rsidP="00854792">
      <w:pPr>
        <w:ind w:firstLine="709"/>
        <w:rPr>
          <w:szCs w:val="24"/>
        </w:rPr>
      </w:pPr>
      <w:r w:rsidRPr="00854792">
        <w:rPr>
          <w:szCs w:val="24"/>
        </w:rPr>
        <w:t xml:space="preserve">Недостатки: </w:t>
      </w:r>
      <w:r w:rsidR="007C7277">
        <w:rPr>
          <w:szCs w:val="24"/>
        </w:rPr>
        <w:t>всплывающая реклама</w:t>
      </w:r>
      <w:r w:rsidR="00F03B52">
        <w:rPr>
          <w:szCs w:val="24"/>
        </w:rPr>
        <w:t>;</w:t>
      </w:r>
      <w:r w:rsidR="007C7277">
        <w:rPr>
          <w:szCs w:val="24"/>
        </w:rPr>
        <w:t xml:space="preserve"> </w:t>
      </w:r>
      <w:r w:rsidR="006044A9">
        <w:rPr>
          <w:szCs w:val="24"/>
        </w:rPr>
        <w:t>некоторые игроки также могут столкнуться с техническими проблемами, такими как лаги, зависания, которые могут повлиять на общее впечатление от игры.</w:t>
      </w:r>
    </w:p>
    <w:p w14:paraId="26D979BB" w14:textId="77777777" w:rsidR="00854792" w:rsidRPr="000A13E2" w:rsidRDefault="00854792" w:rsidP="00854792">
      <w:pPr>
        <w:ind w:firstLine="709"/>
        <w:rPr>
          <w:b/>
          <w:bCs/>
          <w:szCs w:val="24"/>
          <w:lang w:val="en-US"/>
        </w:rPr>
      </w:pPr>
      <w:r w:rsidRPr="00854792">
        <w:rPr>
          <w:b/>
          <w:bCs/>
          <w:szCs w:val="24"/>
        </w:rPr>
        <w:lastRenderedPageBreak/>
        <w:t>Игра</w:t>
      </w:r>
      <w:r w:rsidRPr="000A13E2">
        <w:rPr>
          <w:b/>
          <w:bCs/>
          <w:szCs w:val="24"/>
          <w:lang w:val="en-US"/>
        </w:rPr>
        <w:t xml:space="preserve"> «Mario Tennis Aces»</w:t>
      </w:r>
    </w:p>
    <w:p w14:paraId="001FB6BB" w14:textId="5CE52285" w:rsidR="00854792" w:rsidRPr="00854792" w:rsidRDefault="00D640B1" w:rsidP="00854792">
      <w:pPr>
        <w:ind w:firstLine="709"/>
        <w:rPr>
          <w:szCs w:val="24"/>
        </w:rPr>
      </w:pPr>
      <w:r w:rsidRPr="00D640B1">
        <w:rPr>
          <w:szCs w:val="24"/>
          <w:lang w:val="en-US"/>
        </w:rPr>
        <w:t xml:space="preserve">«Mario Tennis Aces» </w:t>
      </w:r>
      <w:r>
        <w:rPr>
          <w:szCs w:val="24"/>
        </w:rPr>
        <w:t>разработана</w:t>
      </w:r>
      <w:r w:rsidRPr="00D640B1">
        <w:rPr>
          <w:szCs w:val="24"/>
          <w:lang w:val="en-US"/>
        </w:rPr>
        <w:t xml:space="preserve"> </w:t>
      </w:r>
      <w:r w:rsidR="00BC1631">
        <w:rPr>
          <w:szCs w:val="24"/>
        </w:rPr>
        <w:t>компанией</w:t>
      </w:r>
      <w:r w:rsidR="00BC1631" w:rsidRPr="00BC1631">
        <w:rPr>
          <w:szCs w:val="24"/>
          <w:lang w:val="en-US"/>
        </w:rPr>
        <w:t xml:space="preserve"> «</w:t>
      </w:r>
      <w:r>
        <w:rPr>
          <w:szCs w:val="24"/>
          <w:lang w:val="en-US"/>
        </w:rPr>
        <w:t>Camelot</w:t>
      </w:r>
      <w:r w:rsidRPr="00D640B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Software</w:t>
      </w:r>
      <w:r w:rsidRPr="00D640B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Planning</w:t>
      </w:r>
      <w:r w:rsidR="00BC1631" w:rsidRPr="00BC1631">
        <w:rPr>
          <w:szCs w:val="24"/>
          <w:lang w:val="en-US"/>
        </w:rPr>
        <w:t>»</w:t>
      </w:r>
      <w:r>
        <w:rPr>
          <w:szCs w:val="24"/>
          <w:lang w:val="en-US"/>
        </w:rPr>
        <w:t>.</w:t>
      </w:r>
      <w:r w:rsidRPr="00D640B1">
        <w:rPr>
          <w:szCs w:val="24"/>
          <w:lang w:val="en-US"/>
        </w:rPr>
        <w:t xml:space="preserve"> </w:t>
      </w:r>
      <w:r w:rsidR="00854792" w:rsidRPr="00854792">
        <w:rPr>
          <w:szCs w:val="24"/>
        </w:rPr>
        <w:t xml:space="preserve">Она предлагает быструю и веселую игру в теннис с различными уникальными ударами и способностями персонажей. </w:t>
      </w:r>
    </w:p>
    <w:p w14:paraId="5BB1D576" w14:textId="2883066E" w:rsidR="00854792" w:rsidRPr="00854792" w:rsidRDefault="00854792" w:rsidP="00854792">
      <w:pPr>
        <w:ind w:firstLine="709"/>
        <w:rPr>
          <w:color w:val="000000"/>
          <w:szCs w:val="24"/>
        </w:rPr>
      </w:pPr>
      <w:r w:rsidRPr="00854792">
        <w:rPr>
          <w:color w:val="000000"/>
          <w:szCs w:val="24"/>
        </w:rPr>
        <w:t>Интерфейс игры «</w:t>
      </w:r>
      <w:r w:rsidRPr="00854792">
        <w:rPr>
          <w:szCs w:val="24"/>
        </w:rPr>
        <w:t>Mario Tennis Aces</w:t>
      </w:r>
      <w:r w:rsidRPr="00854792">
        <w:rPr>
          <w:color w:val="000000"/>
          <w:szCs w:val="24"/>
        </w:rPr>
        <w:t xml:space="preserve">» представлен на рисунке </w:t>
      </w:r>
      <w:r w:rsidR="00CA2006">
        <w:rPr>
          <w:color w:val="000000"/>
          <w:szCs w:val="24"/>
        </w:rPr>
        <w:t>2</w:t>
      </w:r>
      <w:r w:rsidR="00F242A1">
        <w:rPr>
          <w:color w:val="000000"/>
          <w:szCs w:val="24"/>
        </w:rPr>
        <w:t>.</w:t>
      </w:r>
    </w:p>
    <w:p w14:paraId="5056EC2E" w14:textId="1E0B36DE" w:rsidR="00854792" w:rsidRDefault="00D6261A" w:rsidP="007D6455">
      <w:pPr>
        <w:ind w:firstLine="0"/>
        <w:jc w:val="center"/>
      </w:pPr>
      <w:r>
        <w:rPr>
          <w:noProof/>
        </w:rPr>
        <w:drawing>
          <wp:inline distT="0" distB="0" distL="0" distR="0" wp14:anchorId="2F44AD21" wp14:editId="329D6BC9">
            <wp:extent cx="2609850" cy="1467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7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83" cy="15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A8D" w14:textId="50F92116" w:rsidR="00854792" w:rsidRPr="000A13E2" w:rsidRDefault="00854792" w:rsidP="007D6455">
      <w:pPr>
        <w:pStyle w:val="a9"/>
        <w:spacing w:line="360" w:lineRule="auto"/>
        <w:rPr>
          <w:lang w:val="en-US"/>
        </w:rPr>
      </w:pPr>
      <w:r w:rsidRPr="00754BCD">
        <w:t>Рисунок</w:t>
      </w:r>
      <w:r w:rsidRPr="000A13E2">
        <w:rPr>
          <w:lang w:val="en-US"/>
        </w:rPr>
        <w:t xml:space="preserve"> </w:t>
      </w:r>
      <w:r w:rsidR="00CA2006" w:rsidRPr="00CA2006">
        <w:rPr>
          <w:lang w:val="en-US"/>
        </w:rPr>
        <w:t>2</w:t>
      </w:r>
      <w:r w:rsidRPr="000A13E2">
        <w:rPr>
          <w:lang w:val="en-US"/>
        </w:rPr>
        <w:t xml:space="preserve"> – </w:t>
      </w:r>
      <w:r w:rsidRPr="00754BCD">
        <w:t>Интерфейс</w:t>
      </w:r>
      <w:r w:rsidRPr="000A13E2">
        <w:rPr>
          <w:lang w:val="en-US"/>
        </w:rPr>
        <w:t xml:space="preserve"> </w:t>
      </w:r>
      <w:r w:rsidRPr="00754BCD">
        <w:t>игры</w:t>
      </w:r>
      <w:r w:rsidRPr="000A13E2">
        <w:rPr>
          <w:lang w:val="en-US"/>
        </w:rPr>
        <w:t xml:space="preserve"> «Mario Tennis Aces»</w:t>
      </w:r>
    </w:p>
    <w:p w14:paraId="0C49F5D6" w14:textId="6D067BD4" w:rsidR="00854792" w:rsidRPr="00854792" w:rsidRDefault="00854792" w:rsidP="00A31203">
      <w:pPr>
        <w:rPr>
          <w:szCs w:val="24"/>
        </w:rPr>
      </w:pPr>
      <w:r w:rsidRPr="00854792">
        <w:rPr>
          <w:szCs w:val="24"/>
        </w:rPr>
        <w:t xml:space="preserve">Достоинства: </w:t>
      </w:r>
      <w:r w:rsidRPr="00754BCD">
        <w:rPr>
          <w:szCs w:val="24"/>
        </w:rPr>
        <w:t>аркадный подход</w:t>
      </w:r>
      <w:r w:rsidRPr="00854792">
        <w:rPr>
          <w:szCs w:val="24"/>
        </w:rPr>
        <w:t xml:space="preserve">, </w:t>
      </w:r>
      <w:r w:rsidR="00754BCD">
        <w:rPr>
          <w:szCs w:val="24"/>
        </w:rPr>
        <w:t>который проявляется в быстром и динамичном геймплее, простом управлении и фокусе на соревновательном процессе</w:t>
      </w:r>
      <w:r w:rsidR="00F03B52">
        <w:rPr>
          <w:szCs w:val="24"/>
        </w:rPr>
        <w:t>;</w:t>
      </w:r>
      <w:r w:rsidR="00754BCD">
        <w:rPr>
          <w:szCs w:val="24"/>
        </w:rPr>
        <w:t xml:space="preserve"> </w:t>
      </w:r>
      <w:r w:rsidRPr="00854792">
        <w:rPr>
          <w:szCs w:val="24"/>
        </w:rPr>
        <w:t>уникальные способности персонажей</w:t>
      </w:r>
      <w:r w:rsidR="00754BCD">
        <w:rPr>
          <w:szCs w:val="24"/>
        </w:rPr>
        <w:t>.</w:t>
      </w:r>
    </w:p>
    <w:p w14:paraId="059A2A4B" w14:textId="34C3E8E9" w:rsidR="0061481A" w:rsidRDefault="00854792" w:rsidP="00A31203">
      <w:pPr>
        <w:rPr>
          <w:sz w:val="28"/>
          <w:szCs w:val="28"/>
        </w:rPr>
      </w:pPr>
      <w:r w:rsidRPr="00854792">
        <w:rPr>
          <w:szCs w:val="24"/>
        </w:rPr>
        <w:t xml:space="preserve">Недостатки: </w:t>
      </w:r>
      <w:r w:rsidR="006044A9">
        <w:rPr>
          <w:szCs w:val="24"/>
        </w:rPr>
        <w:t>некоторые персонажи в игре могут оказаться слишком мощными или слабыми, это может создавать дисбаланс и ухудшать игровой опыт</w:t>
      </w:r>
      <w:r w:rsidR="00F242A1">
        <w:rPr>
          <w:szCs w:val="24"/>
        </w:rPr>
        <w:t>;</w:t>
      </w:r>
      <w:r w:rsidR="006044A9">
        <w:rPr>
          <w:szCs w:val="24"/>
        </w:rPr>
        <w:t xml:space="preserve"> </w:t>
      </w:r>
      <w:r w:rsidR="006044A9" w:rsidRPr="0061481A">
        <w:rPr>
          <w:szCs w:val="24"/>
        </w:rPr>
        <w:t>невозможность игры без доступа в интернет</w:t>
      </w:r>
      <w:r w:rsidR="006044A9">
        <w:rPr>
          <w:szCs w:val="24"/>
        </w:rPr>
        <w:t>.</w:t>
      </w:r>
    </w:p>
    <w:p w14:paraId="7D51B560" w14:textId="77777777" w:rsidR="00D6261A" w:rsidRPr="000A13E2" w:rsidRDefault="00D6261A" w:rsidP="00A31203">
      <w:pPr>
        <w:rPr>
          <w:b/>
          <w:bCs/>
          <w:szCs w:val="24"/>
          <w:lang w:val="en-US"/>
        </w:rPr>
      </w:pPr>
      <w:r w:rsidRPr="00D6261A">
        <w:rPr>
          <w:b/>
          <w:bCs/>
          <w:szCs w:val="24"/>
        </w:rPr>
        <w:t>Игра</w:t>
      </w:r>
      <w:r w:rsidRPr="000A13E2">
        <w:rPr>
          <w:b/>
          <w:bCs/>
          <w:szCs w:val="24"/>
          <w:lang w:val="en-US"/>
        </w:rPr>
        <w:t xml:space="preserve"> «</w:t>
      </w:r>
      <w:r w:rsidRPr="00D6261A">
        <w:rPr>
          <w:b/>
          <w:bCs/>
          <w:szCs w:val="24"/>
          <w:lang w:val="en-US"/>
        </w:rPr>
        <w:t>AO</w:t>
      </w:r>
      <w:r w:rsidRPr="000A13E2">
        <w:rPr>
          <w:b/>
          <w:bCs/>
          <w:szCs w:val="24"/>
          <w:lang w:val="en-US"/>
        </w:rPr>
        <w:t xml:space="preserve"> </w:t>
      </w:r>
      <w:r w:rsidRPr="00D6261A">
        <w:rPr>
          <w:b/>
          <w:bCs/>
          <w:szCs w:val="24"/>
          <w:lang w:val="en-US"/>
        </w:rPr>
        <w:t>Tennis</w:t>
      </w:r>
      <w:r w:rsidRPr="000A13E2">
        <w:rPr>
          <w:b/>
          <w:bCs/>
          <w:szCs w:val="24"/>
          <w:lang w:val="en-US"/>
        </w:rPr>
        <w:t xml:space="preserve"> 2»</w:t>
      </w:r>
    </w:p>
    <w:p w14:paraId="42A82A00" w14:textId="42BDBECD" w:rsidR="00D6261A" w:rsidRPr="000A13E2" w:rsidRDefault="00D6261A" w:rsidP="00A31203">
      <w:pPr>
        <w:rPr>
          <w:szCs w:val="24"/>
          <w:lang w:val="en-US"/>
        </w:rPr>
      </w:pPr>
      <w:r w:rsidRPr="000A13E2">
        <w:rPr>
          <w:szCs w:val="24"/>
          <w:lang w:val="en-US"/>
        </w:rPr>
        <w:t xml:space="preserve"> </w:t>
      </w:r>
      <w:r w:rsidR="00D640B1" w:rsidRPr="000A13E2">
        <w:rPr>
          <w:szCs w:val="24"/>
          <w:lang w:val="en-US"/>
        </w:rPr>
        <w:t>«</w:t>
      </w:r>
      <w:r w:rsidR="00D640B1">
        <w:rPr>
          <w:szCs w:val="24"/>
          <w:lang w:val="en-US"/>
        </w:rPr>
        <w:t>AO</w:t>
      </w:r>
      <w:r w:rsidR="00D640B1" w:rsidRPr="000A13E2">
        <w:rPr>
          <w:szCs w:val="24"/>
          <w:lang w:val="en-US"/>
        </w:rPr>
        <w:t xml:space="preserve"> </w:t>
      </w:r>
      <w:r w:rsidR="00D640B1">
        <w:rPr>
          <w:szCs w:val="24"/>
          <w:lang w:val="en-US"/>
        </w:rPr>
        <w:t>Tennis</w:t>
      </w:r>
      <w:r w:rsidR="00D640B1" w:rsidRPr="000A13E2">
        <w:rPr>
          <w:szCs w:val="24"/>
          <w:lang w:val="en-US"/>
        </w:rPr>
        <w:t xml:space="preserve"> 2» </w:t>
      </w:r>
      <w:r w:rsidR="00D640B1">
        <w:rPr>
          <w:szCs w:val="24"/>
        </w:rPr>
        <w:t>разработана</w:t>
      </w:r>
      <w:r w:rsidR="00D640B1" w:rsidRPr="000A13E2">
        <w:rPr>
          <w:szCs w:val="24"/>
          <w:lang w:val="en-US"/>
        </w:rPr>
        <w:t xml:space="preserve"> </w:t>
      </w:r>
      <w:r w:rsidR="00D640B1">
        <w:rPr>
          <w:szCs w:val="24"/>
        </w:rPr>
        <w:t>студией</w:t>
      </w:r>
      <w:r w:rsidR="00D640B1" w:rsidRPr="000A13E2">
        <w:rPr>
          <w:szCs w:val="24"/>
          <w:lang w:val="en-US"/>
        </w:rPr>
        <w:t xml:space="preserve"> </w:t>
      </w:r>
      <w:r w:rsidR="007C7277" w:rsidRPr="000A13E2">
        <w:rPr>
          <w:color w:val="000000" w:themeColor="text1"/>
          <w:szCs w:val="24"/>
          <w:lang w:val="en-US"/>
        </w:rPr>
        <w:t>«</w:t>
      </w:r>
      <w:r w:rsidR="007C7277" w:rsidRPr="007C7277">
        <w:rPr>
          <w:color w:val="000000" w:themeColor="text1"/>
          <w:szCs w:val="24"/>
          <w:lang w:val="en-US"/>
        </w:rPr>
        <w:t>Big</w:t>
      </w:r>
      <w:r w:rsidR="007C7277" w:rsidRPr="000A13E2">
        <w:rPr>
          <w:color w:val="000000" w:themeColor="text1"/>
          <w:szCs w:val="24"/>
          <w:lang w:val="en-US"/>
        </w:rPr>
        <w:t xml:space="preserve"> </w:t>
      </w:r>
      <w:r w:rsidR="007C7277" w:rsidRPr="007C7277">
        <w:rPr>
          <w:color w:val="000000" w:themeColor="text1"/>
          <w:szCs w:val="24"/>
          <w:lang w:val="en-US"/>
        </w:rPr>
        <w:t>Ant</w:t>
      </w:r>
      <w:r w:rsidR="007C7277" w:rsidRPr="000A13E2">
        <w:rPr>
          <w:color w:val="000000" w:themeColor="text1"/>
          <w:szCs w:val="24"/>
          <w:lang w:val="en-US"/>
        </w:rPr>
        <w:t xml:space="preserve"> </w:t>
      </w:r>
      <w:r w:rsidR="007C7277" w:rsidRPr="007C7277">
        <w:rPr>
          <w:color w:val="000000" w:themeColor="text1"/>
          <w:szCs w:val="24"/>
          <w:lang w:val="en-US"/>
        </w:rPr>
        <w:t>Studios</w:t>
      </w:r>
      <w:r w:rsidR="007C7277" w:rsidRPr="000A13E2">
        <w:rPr>
          <w:color w:val="000000" w:themeColor="text1"/>
          <w:szCs w:val="24"/>
          <w:lang w:val="en-US"/>
        </w:rPr>
        <w:t xml:space="preserve">». </w:t>
      </w:r>
    </w:p>
    <w:p w14:paraId="2897AA1C" w14:textId="787F9485" w:rsidR="00D6261A" w:rsidRPr="007D6455" w:rsidRDefault="00D6261A" w:rsidP="007D6455">
      <w:pPr>
        <w:rPr>
          <w:color w:val="000000"/>
          <w:szCs w:val="24"/>
        </w:rPr>
      </w:pPr>
      <w:r w:rsidRPr="00D6261A">
        <w:rPr>
          <w:color w:val="000000"/>
          <w:szCs w:val="24"/>
        </w:rPr>
        <w:t>Интерфейс игры «</w:t>
      </w:r>
      <w:r w:rsidRPr="00D6261A">
        <w:rPr>
          <w:szCs w:val="24"/>
          <w:lang w:val="en-US"/>
        </w:rPr>
        <w:t>AO</w:t>
      </w:r>
      <w:r w:rsidRPr="00D6261A">
        <w:rPr>
          <w:szCs w:val="24"/>
        </w:rPr>
        <w:t xml:space="preserve"> </w:t>
      </w:r>
      <w:r w:rsidRPr="00D6261A">
        <w:rPr>
          <w:szCs w:val="24"/>
          <w:lang w:val="en-US"/>
        </w:rPr>
        <w:t>Tennis</w:t>
      </w:r>
      <w:r w:rsidRPr="00D6261A">
        <w:rPr>
          <w:szCs w:val="24"/>
        </w:rPr>
        <w:t xml:space="preserve"> 2</w:t>
      </w:r>
      <w:r w:rsidRPr="00D6261A">
        <w:rPr>
          <w:color w:val="000000"/>
          <w:szCs w:val="24"/>
        </w:rPr>
        <w:t xml:space="preserve">» представлен на рисунке </w:t>
      </w:r>
      <w:r w:rsidR="00CA2006">
        <w:rPr>
          <w:color w:val="000000"/>
          <w:szCs w:val="24"/>
        </w:rPr>
        <w:t>3</w:t>
      </w:r>
      <w:r w:rsidR="00F03B52">
        <w:rPr>
          <w:color w:val="000000"/>
          <w:szCs w:val="24"/>
        </w:rPr>
        <w:t>.</w:t>
      </w:r>
    </w:p>
    <w:p w14:paraId="5D65B655" w14:textId="77777777" w:rsidR="00D6261A" w:rsidRDefault="00D6261A" w:rsidP="007D6455">
      <w:pPr>
        <w:ind w:firstLine="0"/>
        <w:jc w:val="center"/>
      </w:pPr>
      <w:r>
        <w:rPr>
          <w:noProof/>
        </w:rPr>
        <w:drawing>
          <wp:inline distT="0" distB="0" distL="0" distR="0" wp14:anchorId="31AADB8C" wp14:editId="09B413CD">
            <wp:extent cx="2963438" cy="16668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o_international_tenni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443" cy="17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C3A1" w14:textId="0DDE0371" w:rsidR="00D6261A" w:rsidRPr="00D6261A" w:rsidRDefault="00D6261A" w:rsidP="007D6455">
      <w:pPr>
        <w:pStyle w:val="a9"/>
        <w:spacing w:line="360" w:lineRule="auto"/>
        <w:rPr>
          <w:color w:val="000000" w:themeColor="text1"/>
          <w:szCs w:val="24"/>
        </w:rPr>
      </w:pPr>
      <w:r w:rsidRPr="00D6261A">
        <w:rPr>
          <w:color w:val="000000" w:themeColor="text1"/>
          <w:szCs w:val="24"/>
        </w:rPr>
        <w:t xml:space="preserve">Рисунок </w:t>
      </w:r>
      <w:r w:rsidR="00CA2006">
        <w:rPr>
          <w:color w:val="000000" w:themeColor="text1"/>
          <w:szCs w:val="24"/>
        </w:rPr>
        <w:t>3</w:t>
      </w:r>
      <w:r w:rsidRPr="00D6261A">
        <w:rPr>
          <w:color w:val="000000" w:themeColor="text1"/>
          <w:szCs w:val="24"/>
        </w:rPr>
        <w:t xml:space="preserve"> – Интерфейс игры «</w:t>
      </w:r>
      <w:r w:rsidRPr="00D6261A">
        <w:rPr>
          <w:color w:val="000000" w:themeColor="text1"/>
          <w:szCs w:val="24"/>
          <w:lang w:val="en-US"/>
        </w:rPr>
        <w:t>AO</w:t>
      </w:r>
      <w:r w:rsidRPr="00D6261A">
        <w:rPr>
          <w:color w:val="000000" w:themeColor="text1"/>
          <w:szCs w:val="24"/>
        </w:rPr>
        <w:t xml:space="preserve"> </w:t>
      </w:r>
      <w:r w:rsidRPr="00D6261A">
        <w:rPr>
          <w:color w:val="000000" w:themeColor="text1"/>
          <w:szCs w:val="24"/>
          <w:lang w:val="en-US"/>
        </w:rPr>
        <w:t>Tennis</w:t>
      </w:r>
      <w:r w:rsidRPr="00D6261A">
        <w:rPr>
          <w:color w:val="000000" w:themeColor="text1"/>
          <w:szCs w:val="24"/>
        </w:rPr>
        <w:t xml:space="preserve"> 2»</w:t>
      </w:r>
    </w:p>
    <w:p w14:paraId="782DCEC7" w14:textId="6BBBDEB5" w:rsidR="00D6261A" w:rsidRPr="00D6261A" w:rsidRDefault="00D6261A" w:rsidP="00A31203">
      <w:pPr>
        <w:rPr>
          <w:szCs w:val="24"/>
        </w:rPr>
      </w:pPr>
      <w:r w:rsidRPr="00D6261A">
        <w:rPr>
          <w:szCs w:val="24"/>
        </w:rPr>
        <w:t>Достоинства: реалистичная игра, возможность создания собственного теннисиста</w:t>
      </w:r>
      <w:r w:rsidR="007C7277">
        <w:rPr>
          <w:szCs w:val="24"/>
        </w:rPr>
        <w:t>.</w:t>
      </w:r>
    </w:p>
    <w:p w14:paraId="10629996" w14:textId="170129FE" w:rsidR="00D6261A" w:rsidRPr="00D6261A" w:rsidRDefault="00D6261A" w:rsidP="00A31203">
      <w:pPr>
        <w:rPr>
          <w:szCs w:val="24"/>
        </w:rPr>
      </w:pPr>
      <w:r w:rsidRPr="00D6261A">
        <w:rPr>
          <w:szCs w:val="24"/>
        </w:rPr>
        <w:t xml:space="preserve">Недостатки: </w:t>
      </w:r>
      <w:r w:rsidRPr="00AD0C65">
        <w:rPr>
          <w:szCs w:val="24"/>
        </w:rPr>
        <w:t>некоторые проблемы с контролем</w:t>
      </w:r>
      <w:r w:rsidR="0061481A">
        <w:rPr>
          <w:szCs w:val="24"/>
        </w:rPr>
        <w:t>,</w:t>
      </w:r>
      <w:r w:rsidR="00AD0C65">
        <w:rPr>
          <w:szCs w:val="24"/>
        </w:rPr>
        <w:t xml:space="preserve"> такие как сложность управления (пользователю может потребоваться время и усилия для того, чтобы привыкнуть к контролю в игре), отзывчивость управления (управление в игре не всегда реагирует на действия пользователей быстро или точно),</w:t>
      </w:r>
      <w:r w:rsidRPr="00D6261A">
        <w:rPr>
          <w:szCs w:val="24"/>
        </w:rPr>
        <w:t xml:space="preserve"> </w:t>
      </w:r>
      <w:r w:rsidR="0061481A" w:rsidRPr="0061481A">
        <w:rPr>
          <w:szCs w:val="24"/>
        </w:rPr>
        <w:t>невозможность игры без доступа в интернет</w:t>
      </w:r>
      <w:r w:rsidR="0061481A">
        <w:rPr>
          <w:szCs w:val="24"/>
        </w:rPr>
        <w:t>.</w:t>
      </w:r>
    </w:p>
    <w:p w14:paraId="2A32E740" w14:textId="64932276" w:rsidR="00D6261A" w:rsidRPr="00D6261A" w:rsidRDefault="0061481A" w:rsidP="00A31203">
      <w:pPr>
        <w:rPr>
          <w:color w:val="000000"/>
          <w:szCs w:val="24"/>
        </w:rPr>
      </w:pPr>
      <w:r w:rsidRPr="00917BB7">
        <w:rPr>
          <w:szCs w:val="24"/>
        </w:rPr>
        <w:lastRenderedPageBreak/>
        <w:t xml:space="preserve">Таким образом, </w:t>
      </w:r>
      <w:r w:rsidR="00917BB7">
        <w:rPr>
          <w:szCs w:val="24"/>
        </w:rPr>
        <w:t>разрабатываемая игра «Теннис» должна обладать следующими преимуществами.</w:t>
      </w:r>
      <w:r w:rsidR="00D6261A" w:rsidRPr="00917BB7">
        <w:rPr>
          <w:szCs w:val="24"/>
        </w:rPr>
        <w:t xml:space="preserve"> </w:t>
      </w:r>
      <w:r w:rsidR="00917BB7">
        <w:rPr>
          <w:color w:val="000000"/>
          <w:szCs w:val="24"/>
        </w:rPr>
        <w:t>П</w:t>
      </w:r>
      <w:r w:rsidR="00AD0C65" w:rsidRPr="00917BB7">
        <w:rPr>
          <w:color w:val="000000"/>
          <w:szCs w:val="24"/>
        </w:rPr>
        <w:t>онятное</w:t>
      </w:r>
      <w:r w:rsidR="00AD0C65">
        <w:rPr>
          <w:color w:val="000000"/>
          <w:szCs w:val="24"/>
        </w:rPr>
        <w:t xml:space="preserve"> управление: контроль в игре должен быть простым для понимания</w:t>
      </w:r>
      <w:r w:rsidR="00B54E8A">
        <w:rPr>
          <w:color w:val="000000"/>
          <w:szCs w:val="24"/>
        </w:rPr>
        <w:t xml:space="preserve"> и использования, а также должен реагировать быстро на действия игрока для того, чтобы пользователь легко освоил управление и быстро адаптировался к нему.</w:t>
      </w:r>
      <w:r w:rsidR="00D6261A" w:rsidRPr="00D6261A">
        <w:rPr>
          <w:color w:val="000000"/>
          <w:szCs w:val="24"/>
        </w:rPr>
        <w:t xml:space="preserve"> Полное отсутствие рекламных баннеров: навязчивая реклама не </w:t>
      </w:r>
      <w:r w:rsidR="00754BCD" w:rsidRPr="00754BCD">
        <w:rPr>
          <w:color w:val="000000"/>
          <w:szCs w:val="24"/>
        </w:rPr>
        <w:t>появляется</w:t>
      </w:r>
      <w:r w:rsidR="00D6261A" w:rsidRPr="00D6261A">
        <w:rPr>
          <w:color w:val="000000"/>
          <w:szCs w:val="24"/>
        </w:rPr>
        <w:t xml:space="preserve"> на экран</w:t>
      </w:r>
      <w:r w:rsidR="00754BCD">
        <w:rPr>
          <w:color w:val="000000"/>
          <w:szCs w:val="24"/>
        </w:rPr>
        <w:t>е</w:t>
      </w:r>
      <w:r w:rsidR="00D6261A" w:rsidRPr="00D6261A">
        <w:rPr>
          <w:color w:val="000000"/>
          <w:szCs w:val="24"/>
        </w:rPr>
        <w:t xml:space="preserve"> пользователя. Возможность работы без интернета: доступность игры в любом месте без подключения к сети. Полное отсутствие встроенных покупок: все игроки равны, и никто не может иметь преимущество перед другим игроком</w:t>
      </w:r>
      <w:r w:rsidR="00AD0C65">
        <w:rPr>
          <w:color w:val="000000"/>
          <w:szCs w:val="24"/>
        </w:rPr>
        <w:t>.</w:t>
      </w:r>
    </w:p>
    <w:p w14:paraId="1577623D" w14:textId="2829C716" w:rsidR="00D6261A" w:rsidRPr="00854792" w:rsidRDefault="00D6261A" w:rsidP="00854792">
      <w:pPr>
        <w:ind w:firstLine="709"/>
        <w:rPr>
          <w:szCs w:val="24"/>
        </w:rPr>
      </w:pPr>
    </w:p>
    <w:p w14:paraId="0C391F7A" w14:textId="77777777" w:rsidR="00854792" w:rsidRPr="00854792" w:rsidRDefault="00854792" w:rsidP="00854792">
      <w:pPr>
        <w:ind w:firstLine="709"/>
        <w:rPr>
          <w:szCs w:val="24"/>
        </w:rPr>
      </w:pPr>
    </w:p>
    <w:p w14:paraId="2DE9DFCE" w14:textId="77777777" w:rsidR="00854792" w:rsidRPr="00854792" w:rsidRDefault="00854792" w:rsidP="00854792"/>
    <w:p w14:paraId="089B691A" w14:textId="77777777" w:rsidR="00854792" w:rsidRPr="00854792" w:rsidRDefault="00854792" w:rsidP="00854792">
      <w:pPr>
        <w:ind w:firstLine="709"/>
        <w:jc w:val="center"/>
        <w:rPr>
          <w:color w:val="000000"/>
          <w:szCs w:val="24"/>
        </w:rPr>
      </w:pPr>
    </w:p>
    <w:p w14:paraId="5D2A25ED" w14:textId="77777777" w:rsidR="00854792" w:rsidRPr="00854792" w:rsidRDefault="00854792" w:rsidP="00EF4077">
      <w:pPr>
        <w:ind w:firstLine="709"/>
        <w:rPr>
          <w:color w:val="000000"/>
          <w:szCs w:val="24"/>
        </w:rPr>
      </w:pPr>
    </w:p>
    <w:p w14:paraId="4A8DF54C" w14:textId="4A48CB2D" w:rsidR="00BC6B58" w:rsidRPr="00854792" w:rsidRDefault="00BC6B58" w:rsidP="00EF4077">
      <w:pPr>
        <w:ind w:firstLine="709"/>
      </w:pPr>
    </w:p>
    <w:p w14:paraId="092F632B" w14:textId="7343A030" w:rsidR="00E61B22" w:rsidRDefault="00E61B22" w:rsidP="00E61B22">
      <w:pPr>
        <w:pStyle w:val="1"/>
      </w:pPr>
      <w:bookmarkStart w:id="13" w:name="_Toc163517534"/>
      <w:r>
        <w:lastRenderedPageBreak/>
        <w:t>Требования к результатам разработки</w:t>
      </w:r>
      <w:bookmarkEnd w:id="13"/>
    </w:p>
    <w:p w14:paraId="43756BA9" w14:textId="252E5589" w:rsidR="001D3FB1" w:rsidRDefault="001D3FB1" w:rsidP="001D3FB1">
      <w:pPr>
        <w:pStyle w:val="2"/>
      </w:pPr>
      <w:bookmarkStart w:id="14" w:name="_Toc163517535"/>
      <w:r>
        <w:t>Правила игры</w:t>
      </w:r>
      <w:bookmarkEnd w:id="14"/>
    </w:p>
    <w:p w14:paraId="0DF5E4A9" w14:textId="59FBEBF1" w:rsidR="00113B2E" w:rsidRDefault="00F3135C" w:rsidP="00A31203">
      <w:r w:rsidRPr="00F3135C">
        <w:t>Игра проходит на виртуальном теннисном поле, где игроки управляют мячом. Играют два игрока: игрок 1 (пользователь) и игрок 2. В роли игрока 2 может выступать либо компьютер, либо второй человек. Игрок представляет собой ракетк</w:t>
      </w:r>
      <w:r w:rsidR="00A04933">
        <w:t>у-платформу на игровом поле</w:t>
      </w:r>
      <w:r w:rsidRPr="00F3135C">
        <w:t>, которой управляет пользователь</w:t>
      </w:r>
      <w:r w:rsidR="00A04933">
        <w:t xml:space="preserve"> в «Одиночной игре»</w:t>
      </w:r>
      <w:r w:rsidR="00113B2E">
        <w:t>, в «Игре вдвоем» второй человек также может управлять ракеткой</w:t>
      </w:r>
      <w:r w:rsidRPr="00F3135C">
        <w:t>. Игра начинается с мяча, который стартует с центра игрового поля</w:t>
      </w:r>
      <w:r w:rsidR="00113B2E">
        <w:t xml:space="preserve"> в сторону игрока 2</w:t>
      </w:r>
      <w:r w:rsidRPr="00F3135C">
        <w:t>.</w:t>
      </w:r>
      <w:r w:rsidR="00A94919">
        <w:t xml:space="preserve"> Мяч движется по полю со скоростью, которая изменяется при ударах о ракетки и отскоках от границ поля. Игроки должны быстро реагировать, чтобы успешно отбивать мяч и получать очки, управляя</w:t>
      </w:r>
      <w:r w:rsidR="00A04933">
        <w:t xml:space="preserve"> ракетками, </w:t>
      </w:r>
      <w:r w:rsidR="00A94919">
        <w:t>перемещая</w:t>
      </w:r>
      <w:r w:rsidR="00A04933">
        <w:t xml:space="preserve"> их вверх и вниз для отбивания мяча. Целью каждого из них является отбить мяч и вернуть его на сторону соперника так, чтобы соперник не смог вернуть мяч обратно. </w:t>
      </w:r>
      <w:r w:rsidRPr="00F3135C">
        <w:t xml:space="preserve">Каждый игрок начинает игру с нулевым счетом. </w:t>
      </w:r>
      <w:r w:rsidR="00A04933">
        <w:t xml:space="preserve">Игрок 1 получает очко, если мяч проходит мимо ракетки игрока 2 и касается задней границы поля. Если игрок 1 пропускает мяч, то очко присуждается игроку 2. Игра продолжается до тех пор, пока один из игроков не наберет 5 очков. Каждый раз, когда один из игроков пропускает мяч, сопернику засчитывается очко. Победителем считается игрок, который первым достигнет 5 очков. </w:t>
      </w:r>
    </w:p>
    <w:p w14:paraId="00EA1178" w14:textId="0A51FCBD" w:rsidR="001D3FB1" w:rsidRDefault="00D77BEA" w:rsidP="00AA50F6">
      <w:pPr>
        <w:pStyle w:val="2"/>
      </w:pPr>
      <w:bookmarkStart w:id="15" w:name="_Toc163517536"/>
      <w:r>
        <w:t>Возможности пользователя</w:t>
      </w:r>
      <w:bookmarkEnd w:id="15"/>
    </w:p>
    <w:p w14:paraId="36ED8F60" w14:textId="67E5732A" w:rsidR="00CA1B74" w:rsidRDefault="00CA1B74" w:rsidP="00A31203">
      <w:r>
        <w:t xml:space="preserve">Игра должна обеспечивать </w:t>
      </w:r>
      <w:r w:rsidR="00336011">
        <w:t xml:space="preserve">пользователю </w:t>
      </w:r>
      <w:r>
        <w:t>следующи</w:t>
      </w:r>
      <w:r w:rsidR="00336011">
        <w:t>е</w:t>
      </w:r>
      <w:r>
        <w:t xml:space="preserve"> </w:t>
      </w:r>
      <w:r w:rsidR="00D77BEA">
        <w:t>возможност</w:t>
      </w:r>
      <w:r w:rsidR="00336011">
        <w:t>и</w:t>
      </w:r>
      <w:r>
        <w:t xml:space="preserve">: </w:t>
      </w:r>
    </w:p>
    <w:p w14:paraId="0F53C5F6" w14:textId="571EF172" w:rsidR="00B75531" w:rsidRPr="00F242A1" w:rsidRDefault="00F03B52" w:rsidP="009439DA">
      <w:pPr>
        <w:pStyle w:val="a0"/>
        <w:ind w:left="0" w:firstLine="851"/>
      </w:pPr>
      <w:r>
        <w:t>н</w:t>
      </w:r>
      <w:r w:rsidR="00B75531" w:rsidRPr="00F242A1">
        <w:t>ачислять игроку очки при пропуске хотя бы одного мяча</w:t>
      </w:r>
      <w:r w:rsidR="00336011" w:rsidRPr="00F242A1">
        <w:t xml:space="preserve"> </w:t>
      </w:r>
      <w:r w:rsidR="003A72AB" w:rsidRPr="00F242A1">
        <w:t>в соответствии с правилами</w:t>
      </w:r>
      <w:r>
        <w:t>;</w:t>
      </w:r>
    </w:p>
    <w:p w14:paraId="1A672691" w14:textId="7B944E4E" w:rsidR="00F035E0" w:rsidRDefault="00F03B52" w:rsidP="009439DA">
      <w:pPr>
        <w:pStyle w:val="a0"/>
        <w:ind w:left="0" w:firstLine="851"/>
      </w:pPr>
      <w:r>
        <w:t>н</w:t>
      </w:r>
      <w:r w:rsidR="00CA1B74" w:rsidRPr="00F242A1">
        <w:t>ачать новую игру</w:t>
      </w:r>
      <w:r w:rsidR="00520B6A">
        <w:t xml:space="preserve"> (кнопка «</w:t>
      </w:r>
      <w:r w:rsidR="00A17E57">
        <w:t>Играть</w:t>
      </w:r>
      <w:r w:rsidR="00520B6A">
        <w:t>»</w:t>
      </w:r>
      <w:r w:rsidR="00A17E57">
        <w:t>, рис.</w:t>
      </w:r>
      <w:r w:rsidR="005F6319">
        <w:rPr>
          <w:lang w:val="en-US"/>
        </w:rPr>
        <w:t>4</w:t>
      </w:r>
      <w:r w:rsidR="00520B6A">
        <w:t>)</w:t>
      </w:r>
      <w:r>
        <w:t>;</w:t>
      </w:r>
    </w:p>
    <w:p w14:paraId="7C85EA43" w14:textId="3DD6E1E2" w:rsidR="003A72AB" w:rsidRPr="00F242A1" w:rsidRDefault="00F03B52" w:rsidP="009439DA">
      <w:pPr>
        <w:pStyle w:val="a0"/>
        <w:ind w:left="0" w:firstLine="851"/>
      </w:pPr>
      <w:r>
        <w:t>п</w:t>
      </w:r>
      <w:r w:rsidR="00CA1B74" w:rsidRPr="00F242A1">
        <w:t>росмотреть свой текущий счёт</w:t>
      </w:r>
      <w:r w:rsidR="009943BD">
        <w:t xml:space="preserve"> (рис.</w:t>
      </w:r>
      <w:r w:rsidR="005F6319" w:rsidRPr="005F6319">
        <w:t>7</w:t>
      </w:r>
      <w:r w:rsidR="009943BD">
        <w:t>)</w:t>
      </w:r>
      <w:r>
        <w:t>;</w:t>
      </w:r>
    </w:p>
    <w:p w14:paraId="35114EDC" w14:textId="043135BE" w:rsidR="003A72AB" w:rsidRPr="00F242A1" w:rsidRDefault="00F03B52" w:rsidP="009439DA">
      <w:pPr>
        <w:pStyle w:val="a0"/>
        <w:ind w:left="0" w:firstLine="851"/>
      </w:pPr>
      <w:r>
        <w:t>о</w:t>
      </w:r>
      <w:r w:rsidR="00F035E0">
        <w:t>знакомиться с</w:t>
      </w:r>
      <w:r w:rsidR="003A72AB" w:rsidRPr="00F242A1">
        <w:t xml:space="preserve"> правила</w:t>
      </w:r>
      <w:r w:rsidR="00F035E0">
        <w:t>ми</w:t>
      </w:r>
      <w:r w:rsidR="003A72AB" w:rsidRPr="00F242A1">
        <w:t xml:space="preserve"> управления</w:t>
      </w:r>
      <w:r w:rsidR="003F2062">
        <w:t xml:space="preserve"> (рис.</w:t>
      </w:r>
      <w:r w:rsidR="005F6319" w:rsidRPr="005F6319">
        <w:t>5</w:t>
      </w:r>
      <w:r w:rsidR="003F2062">
        <w:t>)</w:t>
      </w:r>
      <w:r>
        <w:t>;</w:t>
      </w:r>
    </w:p>
    <w:p w14:paraId="4021F66A" w14:textId="7DE97EC4" w:rsidR="00B76439" w:rsidRDefault="00F03B52" w:rsidP="009439DA">
      <w:pPr>
        <w:pStyle w:val="a0"/>
        <w:ind w:left="0" w:firstLine="851"/>
      </w:pPr>
      <w:r>
        <w:t>в</w:t>
      </w:r>
      <w:r w:rsidR="003A72AB" w:rsidRPr="00F242A1">
        <w:t>ыбрать соперника</w:t>
      </w:r>
      <w:r w:rsidR="00A17E57">
        <w:t xml:space="preserve"> (рис.</w:t>
      </w:r>
      <w:r w:rsidR="005F6319">
        <w:rPr>
          <w:lang w:val="en-US"/>
        </w:rPr>
        <w:t>6</w:t>
      </w:r>
      <w:r w:rsidR="00A17E57">
        <w:t>)</w:t>
      </w:r>
      <w:r>
        <w:t>;</w:t>
      </w:r>
    </w:p>
    <w:p w14:paraId="4537E19F" w14:textId="64DFA5AE" w:rsidR="00F63C4D" w:rsidRDefault="00B76439" w:rsidP="009439DA">
      <w:pPr>
        <w:pStyle w:val="a0"/>
        <w:ind w:left="0" w:firstLine="851"/>
      </w:pPr>
      <w:r>
        <w:t>управлять платформой: перемещение вверх и вниз;</w:t>
      </w:r>
    </w:p>
    <w:p w14:paraId="79E06C71" w14:textId="766EC197" w:rsidR="00F97FC2" w:rsidRPr="00F242A1" w:rsidRDefault="00F97FC2" w:rsidP="009439DA">
      <w:pPr>
        <w:pStyle w:val="a0"/>
        <w:ind w:left="0" w:firstLine="851"/>
      </w:pPr>
      <w:r>
        <w:t>поставить игру на паузу (рис.</w:t>
      </w:r>
      <w:r w:rsidR="005F6319" w:rsidRPr="005F6319">
        <w:t>8</w:t>
      </w:r>
      <w:r>
        <w:t>)</w:t>
      </w:r>
    </w:p>
    <w:p w14:paraId="438F7218" w14:textId="11741A3B" w:rsidR="003A72AB" w:rsidRPr="00F242A1" w:rsidRDefault="00F03B52" w:rsidP="009439DA">
      <w:pPr>
        <w:pStyle w:val="a0"/>
        <w:ind w:left="0" w:firstLine="851"/>
      </w:pPr>
      <w:r>
        <w:t>у</w:t>
      </w:r>
      <w:r w:rsidR="003A72AB" w:rsidRPr="00F035E0">
        <w:t xml:space="preserve">знать </w:t>
      </w:r>
      <w:r w:rsidR="005A6340">
        <w:t>результат игры</w:t>
      </w:r>
      <w:r w:rsidR="009943BD">
        <w:t xml:space="preserve"> (рис.</w:t>
      </w:r>
      <w:r w:rsidR="005F6319">
        <w:rPr>
          <w:lang w:val="en-US"/>
        </w:rPr>
        <w:t>9</w:t>
      </w:r>
      <w:r w:rsidR="009943BD">
        <w:t>)</w:t>
      </w:r>
      <w:r>
        <w:t>;</w:t>
      </w:r>
    </w:p>
    <w:p w14:paraId="47A611A2" w14:textId="79E9D25A" w:rsidR="00CA1B74" w:rsidRPr="00F242A1" w:rsidRDefault="00F03B52" w:rsidP="009439DA">
      <w:pPr>
        <w:pStyle w:val="a0"/>
        <w:ind w:left="0" w:firstLine="851"/>
      </w:pPr>
      <w:r>
        <w:t>з</w:t>
      </w:r>
      <w:r w:rsidR="00CA1B74" w:rsidRPr="00F242A1">
        <w:t>аверш</w:t>
      </w:r>
      <w:r w:rsidR="00B75531" w:rsidRPr="00F242A1">
        <w:t>ить</w:t>
      </w:r>
      <w:r w:rsidR="00CA1B74" w:rsidRPr="00F242A1">
        <w:t xml:space="preserve"> игр</w:t>
      </w:r>
      <w:r w:rsidR="00B75531" w:rsidRPr="00F242A1">
        <w:t>у</w:t>
      </w:r>
      <w:r w:rsidR="00CA1B74" w:rsidRPr="00F242A1">
        <w:t xml:space="preserve"> при достижении одним из игроков </w:t>
      </w:r>
      <w:r w:rsidR="00127A98">
        <w:t>5</w:t>
      </w:r>
      <w:r w:rsidR="00CA1B74" w:rsidRPr="00F242A1">
        <w:t xml:space="preserve"> победных очков</w:t>
      </w:r>
      <w:r>
        <w:t>;</w:t>
      </w:r>
    </w:p>
    <w:p w14:paraId="7B519D52" w14:textId="4E5C2A25" w:rsidR="0049597B" w:rsidRPr="00CA1B74" w:rsidRDefault="00F03B52" w:rsidP="009439DA">
      <w:pPr>
        <w:pStyle w:val="a0"/>
        <w:ind w:left="0" w:firstLine="851"/>
      </w:pPr>
      <w:r>
        <w:t>з</w:t>
      </w:r>
      <w:r w:rsidR="003A72AB" w:rsidRPr="00F242A1">
        <w:t>акрыть игру</w:t>
      </w:r>
      <w:r w:rsidR="003F2062">
        <w:t xml:space="preserve"> (кнопка «Выход из игры», рис.</w:t>
      </w:r>
      <w:r w:rsidR="005F6319" w:rsidRPr="005F6319">
        <w:t>4</w:t>
      </w:r>
      <w:r w:rsidR="003F2062">
        <w:t>)</w:t>
      </w:r>
      <w:r w:rsidR="003A72AB" w:rsidRPr="00F242A1">
        <w:t>.</w:t>
      </w:r>
    </w:p>
    <w:p w14:paraId="1B168C65" w14:textId="4C57F51B" w:rsidR="009730DA" w:rsidRDefault="009730DA" w:rsidP="009730DA">
      <w:pPr>
        <w:pStyle w:val="2"/>
      </w:pPr>
      <w:bookmarkStart w:id="16" w:name="_Toc163517537"/>
      <w:r>
        <w:t>Требования к показателям назначения</w:t>
      </w:r>
      <w:bookmarkEnd w:id="16"/>
    </w:p>
    <w:p w14:paraId="5194F592" w14:textId="2A32433B" w:rsidR="00605A84" w:rsidRPr="009A6A74" w:rsidRDefault="009D31D0" w:rsidP="00A31203">
      <w:r>
        <w:t>Требования к показателям назначения не предъявляются.</w:t>
      </w:r>
    </w:p>
    <w:p w14:paraId="565F00AE" w14:textId="26AA783F" w:rsidR="009730DA" w:rsidRDefault="00AA50F6" w:rsidP="009730DA">
      <w:pPr>
        <w:pStyle w:val="2"/>
      </w:pPr>
      <w:bookmarkStart w:id="17" w:name="_Toc163517538"/>
      <w:r>
        <w:lastRenderedPageBreak/>
        <w:t>Требования к пользовательскому интерфейсу</w:t>
      </w:r>
      <w:bookmarkEnd w:id="17"/>
    </w:p>
    <w:p w14:paraId="3045D29F" w14:textId="64051B60" w:rsidR="00D77BEA" w:rsidRDefault="00D77BEA" w:rsidP="00A31203">
      <w:pPr>
        <w:ind w:firstLine="709"/>
      </w:pPr>
      <w:r w:rsidRPr="003A72AB">
        <w:t>Прототип</w:t>
      </w:r>
      <w:r w:rsidR="003A72AB" w:rsidRPr="003A72AB">
        <w:t xml:space="preserve"> экранной формы</w:t>
      </w:r>
      <w:r>
        <w:t xml:space="preserve"> главного меню представлен на рисунке </w:t>
      </w:r>
      <w:r w:rsidR="00CA2006">
        <w:t>4</w:t>
      </w:r>
      <w:r>
        <w:t>.</w:t>
      </w:r>
    </w:p>
    <w:p w14:paraId="5FF1D74B" w14:textId="6472EF4F" w:rsidR="00CE1EE3" w:rsidRDefault="0056036E" w:rsidP="007D6455">
      <w:pPr>
        <w:ind w:firstLine="0"/>
        <w:jc w:val="center"/>
      </w:pPr>
      <w:r w:rsidRPr="0056036E">
        <w:rPr>
          <w:noProof/>
        </w:rPr>
        <w:drawing>
          <wp:inline distT="0" distB="0" distL="0" distR="0" wp14:anchorId="28538C02" wp14:editId="63C0ACE4">
            <wp:extent cx="3429000" cy="2941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790" cy="31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E17E" w14:textId="7510AD2B" w:rsidR="00CE1EE3" w:rsidRDefault="00CE1EE3" w:rsidP="007D6455">
      <w:pPr>
        <w:pStyle w:val="a9"/>
        <w:spacing w:line="360" w:lineRule="auto"/>
      </w:pPr>
      <w:r w:rsidRPr="00CE1EE3">
        <w:t xml:space="preserve">Рисунок </w:t>
      </w:r>
      <w:r w:rsidR="00CA2006">
        <w:t>4</w:t>
      </w:r>
      <w:r w:rsidRPr="00CE1EE3">
        <w:t xml:space="preserve"> – Прототип экранной формы главного меню</w:t>
      </w:r>
    </w:p>
    <w:p w14:paraId="461DA00F" w14:textId="77777777" w:rsidR="003A72AB" w:rsidRDefault="003A72AB" w:rsidP="00491682">
      <w:r>
        <w:t>Главное меню должно содержать три кнопки:</w:t>
      </w:r>
    </w:p>
    <w:p w14:paraId="79922C9F" w14:textId="7AE33BF1" w:rsidR="003A72AB" w:rsidRDefault="00F7698A" w:rsidP="009439DA">
      <w:pPr>
        <w:pStyle w:val="a0"/>
        <w:ind w:left="0" w:firstLine="851"/>
      </w:pPr>
      <w:r>
        <w:t>к</w:t>
      </w:r>
      <w:r w:rsidR="003A72AB">
        <w:t>нопка «Играть»: при нажатии на данную кнопку программа отображает экранную форму с выбором соперника</w:t>
      </w:r>
      <w:r>
        <w:t>;</w:t>
      </w:r>
    </w:p>
    <w:p w14:paraId="77C6D368" w14:textId="091127D5" w:rsidR="003A72AB" w:rsidRDefault="00F7698A" w:rsidP="009439DA">
      <w:pPr>
        <w:pStyle w:val="a0"/>
        <w:ind w:left="0" w:firstLine="851"/>
      </w:pPr>
      <w:r>
        <w:t>к</w:t>
      </w:r>
      <w:r w:rsidR="003A72AB">
        <w:t>нопка «Правила управления»: при нажатии на данную кнопку программа отображает экранную форму с информацией о правилах управления</w:t>
      </w:r>
      <w:r>
        <w:t>;</w:t>
      </w:r>
    </w:p>
    <w:p w14:paraId="44BA79EC" w14:textId="4D705037" w:rsidR="00CE1EE3" w:rsidRDefault="00F7698A" w:rsidP="009439DA">
      <w:pPr>
        <w:pStyle w:val="a0"/>
        <w:ind w:left="0" w:firstLine="851"/>
      </w:pPr>
      <w:r>
        <w:t>к</w:t>
      </w:r>
      <w:r w:rsidR="003A72AB">
        <w:t>нопка «Выход из игры»: при нажатии на данную кнопку программа закрывается.</w:t>
      </w:r>
    </w:p>
    <w:p w14:paraId="1C015D2A" w14:textId="0F2E27B7" w:rsidR="00D77BEA" w:rsidRDefault="00D77BEA" w:rsidP="009439DA">
      <w:pPr>
        <w:spacing w:before="0"/>
      </w:pPr>
      <w:r>
        <w:t xml:space="preserve">Прототип </w:t>
      </w:r>
      <w:r w:rsidR="00006765">
        <w:t xml:space="preserve">экранной формы с </w:t>
      </w:r>
      <w:r>
        <w:t>правил</w:t>
      </w:r>
      <w:r w:rsidR="00006765">
        <w:t>ами</w:t>
      </w:r>
      <w:r>
        <w:t xml:space="preserve"> управления представлен на рисунке </w:t>
      </w:r>
      <w:r w:rsidR="00CA2006">
        <w:t>5</w:t>
      </w:r>
      <w:r>
        <w:t>.</w:t>
      </w:r>
    </w:p>
    <w:p w14:paraId="5A886D6F" w14:textId="3BD70E7A" w:rsidR="00CE1EE3" w:rsidRDefault="0056036E" w:rsidP="007D6455">
      <w:pPr>
        <w:ind w:firstLine="0"/>
        <w:jc w:val="center"/>
      </w:pPr>
      <w:r w:rsidRPr="0056036E">
        <w:rPr>
          <w:noProof/>
        </w:rPr>
        <w:drawing>
          <wp:inline distT="0" distB="0" distL="0" distR="0" wp14:anchorId="44532C05" wp14:editId="6EE8ABBF">
            <wp:extent cx="3238500" cy="27997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406" cy="29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02E" w14:textId="061E36E5" w:rsidR="00D77BEA" w:rsidRDefault="00D77BEA" w:rsidP="007D6455">
      <w:pPr>
        <w:pStyle w:val="a9"/>
        <w:spacing w:line="360" w:lineRule="auto"/>
        <w:rPr>
          <w:highlight w:val="yellow"/>
        </w:rPr>
      </w:pPr>
      <w:r w:rsidRPr="009274E5">
        <w:t xml:space="preserve">Рисунок </w:t>
      </w:r>
      <w:r w:rsidR="00CA2006">
        <w:t>5</w:t>
      </w:r>
      <w:r w:rsidRPr="009274E5">
        <w:t xml:space="preserve"> – Прототип</w:t>
      </w:r>
      <w:r w:rsidR="009274E5" w:rsidRPr="009274E5">
        <w:t xml:space="preserve"> экранной формы</w:t>
      </w:r>
      <w:r w:rsidRPr="009274E5">
        <w:t xml:space="preserve"> правил управления</w:t>
      </w:r>
    </w:p>
    <w:p w14:paraId="6398EC5F" w14:textId="273C3C92" w:rsidR="009274E5" w:rsidRDefault="009274E5" w:rsidP="009439DA">
      <w:pPr>
        <w:spacing w:before="0"/>
      </w:pPr>
      <w:r>
        <w:lastRenderedPageBreak/>
        <w:t>Экранная форма содержит:</w:t>
      </w:r>
    </w:p>
    <w:p w14:paraId="7CB0D5A5" w14:textId="7596640E" w:rsidR="009274E5" w:rsidRDefault="00F7698A" w:rsidP="009439DA">
      <w:pPr>
        <w:pStyle w:val="a0"/>
        <w:ind w:left="0" w:firstLine="851"/>
      </w:pPr>
      <w:r>
        <w:t>и</w:t>
      </w:r>
      <w:r w:rsidR="009274E5">
        <w:t>нформацию о правилах управления в игре;</w:t>
      </w:r>
    </w:p>
    <w:p w14:paraId="2B7D1EB7" w14:textId="1FD30175" w:rsidR="009274E5" w:rsidRPr="00491682" w:rsidRDefault="00F7698A" w:rsidP="009439DA">
      <w:pPr>
        <w:pStyle w:val="a0"/>
        <w:ind w:left="0" w:firstLine="851"/>
      </w:pPr>
      <w:r>
        <w:t>к</w:t>
      </w:r>
      <w:r w:rsidR="009274E5">
        <w:t xml:space="preserve">нопку </w:t>
      </w:r>
      <w:r w:rsidR="00B54E8A">
        <w:t>«Вернуться в главное меню»</w:t>
      </w:r>
      <w:r w:rsidR="009274E5">
        <w:t>.</w:t>
      </w:r>
    </w:p>
    <w:p w14:paraId="2D9651B3" w14:textId="58D9E947" w:rsidR="00B75531" w:rsidRDefault="00B75531" w:rsidP="009439DA">
      <w:pPr>
        <w:spacing w:before="0"/>
      </w:pPr>
      <w:r>
        <w:t xml:space="preserve">Прототип экранной формы с выбором соперника представлен на рисунке </w:t>
      </w:r>
      <w:r w:rsidR="00CA2006">
        <w:t>6</w:t>
      </w:r>
      <w:r>
        <w:t>.</w:t>
      </w:r>
    </w:p>
    <w:p w14:paraId="3DAE9406" w14:textId="10CCA365" w:rsidR="00D77BEA" w:rsidRDefault="0056036E" w:rsidP="007D6455">
      <w:pPr>
        <w:ind w:firstLine="0"/>
        <w:jc w:val="center"/>
      </w:pPr>
      <w:r w:rsidRPr="0056036E">
        <w:rPr>
          <w:noProof/>
        </w:rPr>
        <w:drawing>
          <wp:inline distT="0" distB="0" distL="0" distR="0" wp14:anchorId="15A51D94" wp14:editId="5DD834E5">
            <wp:extent cx="3213122" cy="27622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368" cy="29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CD" w14:textId="6D1B92B5" w:rsidR="00D77BEA" w:rsidRDefault="00D77BEA" w:rsidP="007D6455">
      <w:pPr>
        <w:pStyle w:val="a9"/>
        <w:spacing w:line="360" w:lineRule="auto"/>
      </w:pPr>
      <w:r w:rsidRPr="00D77BEA">
        <w:t xml:space="preserve">Рисунок </w:t>
      </w:r>
      <w:r w:rsidR="00CA2006">
        <w:t>6</w:t>
      </w:r>
      <w:r w:rsidRPr="00D77BEA">
        <w:t xml:space="preserve"> – Прототип экранной формы с выбором соперника</w:t>
      </w:r>
    </w:p>
    <w:p w14:paraId="0F9C5AF0" w14:textId="77777777" w:rsidR="00050EC7" w:rsidRDefault="00050EC7" w:rsidP="009439DA">
      <w:pPr>
        <w:spacing w:before="0"/>
      </w:pPr>
      <w:r>
        <w:t>Экранная форма содержит:</w:t>
      </w:r>
    </w:p>
    <w:p w14:paraId="7C59613B" w14:textId="531F14D7" w:rsidR="00050EC7" w:rsidRDefault="00F7698A" w:rsidP="009439DA">
      <w:pPr>
        <w:pStyle w:val="a0"/>
        <w:numPr>
          <w:ilvl w:val="0"/>
          <w:numId w:val="28"/>
        </w:numPr>
        <w:ind w:left="0" w:firstLine="851"/>
      </w:pPr>
      <w:r>
        <w:t>з</w:t>
      </w:r>
      <w:r w:rsidR="00050EC7">
        <w:t>аголовок «Игра Теннис»</w:t>
      </w:r>
      <w:r>
        <w:t>;</w:t>
      </w:r>
    </w:p>
    <w:p w14:paraId="0BF40F8B" w14:textId="4C8033BE" w:rsidR="00050EC7" w:rsidRDefault="00F7698A" w:rsidP="009439DA">
      <w:pPr>
        <w:pStyle w:val="a0"/>
        <w:ind w:left="0" w:firstLine="851"/>
      </w:pPr>
      <w:r>
        <w:t>к</w:t>
      </w:r>
      <w:r w:rsidR="00050EC7">
        <w:t>нопки для выбора соперника («Одиночная игра»; «Игра вдвоём»);</w:t>
      </w:r>
    </w:p>
    <w:p w14:paraId="2D050BC2" w14:textId="49E05989" w:rsidR="00050EC7" w:rsidRDefault="00F7698A" w:rsidP="009439DA">
      <w:pPr>
        <w:pStyle w:val="a0"/>
        <w:ind w:left="0" w:firstLine="851"/>
      </w:pPr>
      <w:r>
        <w:t>к</w:t>
      </w:r>
      <w:r w:rsidR="00050EC7">
        <w:t xml:space="preserve">нопку </w:t>
      </w:r>
      <w:r w:rsidR="00B54E8A">
        <w:t>«Вернуться в главное меню»</w:t>
      </w:r>
      <w:r>
        <w:t>.</w:t>
      </w:r>
    </w:p>
    <w:p w14:paraId="6323DF0B" w14:textId="5E4A8AB8" w:rsidR="00D77BEA" w:rsidRDefault="001D06F1" w:rsidP="009439DA">
      <w:pPr>
        <w:spacing w:before="0"/>
      </w:pPr>
      <w:r>
        <w:t>После выбора соперника должна открываться экранная форма с игровым полем</w:t>
      </w:r>
      <w:r w:rsidR="00050EC7">
        <w:t xml:space="preserve">. </w:t>
      </w:r>
      <w:r w:rsidR="00D77BEA">
        <w:t xml:space="preserve">Прототип игрового поля представлен на рисунке </w:t>
      </w:r>
      <w:r w:rsidR="00CA2006">
        <w:t>7</w:t>
      </w:r>
      <w:r w:rsidR="00D77BEA">
        <w:t>.</w:t>
      </w:r>
      <w:r w:rsidR="007827AA">
        <w:t xml:space="preserve"> </w:t>
      </w:r>
    </w:p>
    <w:p w14:paraId="6AAC89CE" w14:textId="2920C9C3" w:rsidR="00D77BEA" w:rsidRDefault="0056036E" w:rsidP="007D6455">
      <w:pPr>
        <w:ind w:firstLine="0"/>
        <w:jc w:val="center"/>
      </w:pPr>
      <w:r w:rsidRPr="0056036E">
        <w:rPr>
          <w:noProof/>
        </w:rPr>
        <w:drawing>
          <wp:inline distT="0" distB="0" distL="0" distR="0" wp14:anchorId="69E9137B" wp14:editId="45EDF444">
            <wp:extent cx="2447925" cy="1467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971" cy="1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641B" w14:textId="009CB1DC" w:rsidR="00D77BEA" w:rsidRDefault="00D77BEA" w:rsidP="007D6455">
      <w:pPr>
        <w:pStyle w:val="a9"/>
        <w:spacing w:line="360" w:lineRule="auto"/>
        <w:rPr>
          <w:szCs w:val="24"/>
        </w:rPr>
      </w:pPr>
      <w:r w:rsidRPr="00D77BEA">
        <w:rPr>
          <w:szCs w:val="24"/>
        </w:rPr>
        <w:t xml:space="preserve">Рисунок </w:t>
      </w:r>
      <w:r w:rsidR="00CA2006">
        <w:rPr>
          <w:szCs w:val="24"/>
        </w:rPr>
        <w:t>7</w:t>
      </w:r>
      <w:r w:rsidRPr="00D77BEA">
        <w:rPr>
          <w:szCs w:val="24"/>
        </w:rPr>
        <w:t xml:space="preserve"> – Прототип </w:t>
      </w:r>
      <w:r w:rsidR="00050EC7">
        <w:rPr>
          <w:szCs w:val="24"/>
        </w:rPr>
        <w:t xml:space="preserve">экранной формы </w:t>
      </w:r>
      <w:r w:rsidRPr="00D77BEA">
        <w:rPr>
          <w:szCs w:val="24"/>
        </w:rPr>
        <w:t>игрового поля</w:t>
      </w:r>
    </w:p>
    <w:p w14:paraId="14459901" w14:textId="0818A432" w:rsidR="001D06F1" w:rsidRDefault="004415E8" w:rsidP="009F3CBB">
      <w:pPr>
        <w:keepLines/>
        <w:tabs>
          <w:tab w:val="left" w:pos="1276"/>
        </w:tabs>
        <w:spacing w:before="0"/>
        <w:rPr>
          <w:szCs w:val="24"/>
        </w:rPr>
      </w:pPr>
      <w:r>
        <w:rPr>
          <w:szCs w:val="24"/>
        </w:rPr>
        <w:t>На прототипе цифрой 1 обозначены ракетки, 2 – мяч, 3 – счет игроков</w:t>
      </w:r>
      <w:r w:rsidR="0049597B">
        <w:rPr>
          <w:szCs w:val="24"/>
        </w:rPr>
        <w:t>, 4 – таймер с обратным отсчетом до начала игры.</w:t>
      </w:r>
    </w:p>
    <w:p w14:paraId="345FB934" w14:textId="23813759" w:rsidR="009F3CBB" w:rsidRDefault="009F3CBB" w:rsidP="009F3CBB">
      <w:pPr>
        <w:keepLines/>
        <w:tabs>
          <w:tab w:val="left" w:pos="1276"/>
        </w:tabs>
        <w:spacing w:before="0"/>
        <w:rPr>
          <w:szCs w:val="24"/>
        </w:rPr>
      </w:pPr>
      <w:r>
        <w:rPr>
          <w:szCs w:val="24"/>
        </w:rPr>
        <w:t xml:space="preserve">Игру можно поставить на паузу в любой момент. Прототип экранной формы паузы представлен на рисунке </w:t>
      </w:r>
      <w:r w:rsidR="00CA2006">
        <w:rPr>
          <w:szCs w:val="24"/>
        </w:rPr>
        <w:t>8</w:t>
      </w:r>
      <w:r>
        <w:rPr>
          <w:szCs w:val="24"/>
        </w:rPr>
        <w:t>.</w:t>
      </w:r>
    </w:p>
    <w:p w14:paraId="4D07DC3A" w14:textId="51AA8BAA" w:rsidR="00F97FC2" w:rsidRDefault="00F97FC2" w:rsidP="007D6455">
      <w:pPr>
        <w:ind w:firstLine="0"/>
        <w:jc w:val="center"/>
        <w:rPr>
          <w:szCs w:val="24"/>
        </w:rPr>
      </w:pPr>
      <w:r w:rsidRPr="00593CF7">
        <w:rPr>
          <w:noProof/>
        </w:rPr>
        <w:lastRenderedPageBreak/>
        <w:drawing>
          <wp:inline distT="0" distB="0" distL="0" distR="0" wp14:anchorId="0F05AB6B" wp14:editId="678DEA55">
            <wp:extent cx="3162300" cy="17205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760" cy="1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ABB" w14:textId="7BF9E504" w:rsidR="00F97FC2" w:rsidRDefault="00F97FC2" w:rsidP="007D6455">
      <w:pPr>
        <w:pStyle w:val="a9"/>
        <w:spacing w:line="360" w:lineRule="auto"/>
      </w:pPr>
      <w:r>
        <w:t xml:space="preserve">Рисунок </w:t>
      </w:r>
      <w:r w:rsidR="00CA2006">
        <w:t>8</w:t>
      </w:r>
      <w:r>
        <w:t xml:space="preserve"> – Прототип экранной формы паузы</w:t>
      </w:r>
    </w:p>
    <w:p w14:paraId="7D949BDC" w14:textId="7F6CBF2B" w:rsidR="00F97FC2" w:rsidRDefault="00F97FC2" w:rsidP="005C5458">
      <w:pPr>
        <w:keepLines/>
        <w:tabs>
          <w:tab w:val="left" w:pos="1276"/>
        </w:tabs>
        <w:spacing w:before="0"/>
        <w:rPr>
          <w:szCs w:val="24"/>
        </w:rPr>
      </w:pPr>
      <w:r>
        <w:rPr>
          <w:szCs w:val="24"/>
        </w:rPr>
        <w:t>На прототипе цифрой 1 обозначено сообщение о том, что игра находится на паузе.</w:t>
      </w:r>
    </w:p>
    <w:p w14:paraId="5BAD7328" w14:textId="23F73D7B" w:rsidR="00F97FC2" w:rsidRDefault="00207444" w:rsidP="005C5458">
      <w:pPr>
        <w:keepLines/>
        <w:tabs>
          <w:tab w:val="left" w:pos="1276"/>
        </w:tabs>
        <w:rPr>
          <w:szCs w:val="24"/>
        </w:rPr>
      </w:pPr>
      <w:r>
        <w:rPr>
          <w:szCs w:val="24"/>
        </w:rPr>
        <w:t xml:space="preserve">После завершения игры пользователь может ознакомиться с результатом. Прототип экранной формы результата игры представлен на рисунке </w:t>
      </w:r>
      <w:r w:rsidR="00CA2006">
        <w:rPr>
          <w:szCs w:val="24"/>
        </w:rPr>
        <w:t>9</w:t>
      </w:r>
      <w:r>
        <w:rPr>
          <w:szCs w:val="24"/>
        </w:rPr>
        <w:t>.</w:t>
      </w:r>
    </w:p>
    <w:p w14:paraId="55246893" w14:textId="1BBF27EF" w:rsidR="00593CF7" w:rsidRDefault="00593CF7" w:rsidP="007D6455">
      <w:pPr>
        <w:ind w:firstLine="0"/>
        <w:jc w:val="center"/>
      </w:pPr>
      <w:r w:rsidRPr="00593CF7">
        <w:rPr>
          <w:noProof/>
        </w:rPr>
        <w:drawing>
          <wp:inline distT="0" distB="0" distL="0" distR="0" wp14:anchorId="48220244" wp14:editId="02A9EDE1">
            <wp:extent cx="3162300" cy="1720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760" cy="1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F99" w14:textId="5E3702D0" w:rsidR="00593CF7" w:rsidRDefault="00593CF7" w:rsidP="007D6455">
      <w:pPr>
        <w:pStyle w:val="a9"/>
        <w:spacing w:line="360" w:lineRule="auto"/>
      </w:pPr>
      <w:r>
        <w:t xml:space="preserve">Рисунок </w:t>
      </w:r>
      <w:r w:rsidR="00CA2006">
        <w:t>9</w:t>
      </w:r>
      <w:r>
        <w:t xml:space="preserve"> – Прототип экранной формы</w:t>
      </w:r>
      <w:r w:rsidR="005C5458">
        <w:t xml:space="preserve"> </w:t>
      </w:r>
      <w:r>
        <w:t>результат</w:t>
      </w:r>
      <w:r w:rsidR="005C5458">
        <w:t>а</w:t>
      </w:r>
      <w:r>
        <w:t xml:space="preserve"> игры</w:t>
      </w:r>
    </w:p>
    <w:p w14:paraId="66CDF4DB" w14:textId="32D6A701" w:rsidR="00593CF7" w:rsidRPr="001F4BA3" w:rsidRDefault="00593CF7" w:rsidP="00593CF7">
      <w:pPr>
        <w:keepLines/>
        <w:tabs>
          <w:tab w:val="left" w:pos="1276"/>
        </w:tabs>
        <w:rPr>
          <w:szCs w:val="24"/>
        </w:rPr>
      </w:pPr>
      <w:r>
        <w:rPr>
          <w:szCs w:val="24"/>
        </w:rPr>
        <w:t>На прототипе цифрой 1 обозначен</w:t>
      </w:r>
      <w:r w:rsidR="00FB6BFF">
        <w:rPr>
          <w:szCs w:val="24"/>
        </w:rPr>
        <w:t>о сообщение о</w:t>
      </w:r>
      <w:r>
        <w:rPr>
          <w:szCs w:val="24"/>
        </w:rPr>
        <w:t xml:space="preserve"> результат</w:t>
      </w:r>
      <w:r w:rsidR="00FB6BFF">
        <w:rPr>
          <w:szCs w:val="24"/>
        </w:rPr>
        <w:t>е</w:t>
      </w:r>
      <w:r>
        <w:rPr>
          <w:szCs w:val="24"/>
        </w:rPr>
        <w:t xml:space="preserve"> игры</w:t>
      </w:r>
      <w:r w:rsidR="00F97FC2">
        <w:rPr>
          <w:szCs w:val="24"/>
        </w:rPr>
        <w:t>: победа или проигрыш</w:t>
      </w:r>
      <w:r>
        <w:rPr>
          <w:szCs w:val="24"/>
        </w:rPr>
        <w:t>.</w:t>
      </w:r>
    </w:p>
    <w:p w14:paraId="3EBD447A" w14:textId="6F14B2E1" w:rsidR="00295D9C" w:rsidRDefault="00295D9C" w:rsidP="00295D9C">
      <w:pPr>
        <w:pStyle w:val="2"/>
      </w:pPr>
      <w:bookmarkStart w:id="18" w:name="_Toc163517539"/>
      <w:r>
        <w:t>Требования к видам обеспечения</w:t>
      </w:r>
      <w:bookmarkEnd w:id="18"/>
    </w:p>
    <w:p w14:paraId="081F4C5D" w14:textId="09EB770F" w:rsidR="001F4BA3" w:rsidRPr="001F4BA3" w:rsidRDefault="001F4BA3" w:rsidP="001F4BA3">
      <w:r>
        <w:t>В данном подразделе содержатся требования к видам обеспечения.</w:t>
      </w:r>
    </w:p>
    <w:p w14:paraId="1BA39F9F" w14:textId="59691BC3" w:rsidR="00151024" w:rsidRPr="00CA00D7" w:rsidRDefault="00256697" w:rsidP="00024B56">
      <w:pPr>
        <w:pStyle w:val="3"/>
        <w:rPr>
          <w:color w:val="000000" w:themeColor="text1"/>
        </w:rPr>
      </w:pPr>
      <w:bookmarkStart w:id="19" w:name="_Toc163517540"/>
      <w:r w:rsidRPr="00CA00D7">
        <w:rPr>
          <w:color w:val="000000" w:themeColor="text1"/>
        </w:rPr>
        <w:t>Требования к математическому обеспечению</w:t>
      </w:r>
      <w:bookmarkEnd w:id="19"/>
    </w:p>
    <w:p w14:paraId="716D1644" w14:textId="77777777" w:rsidR="00383468" w:rsidRDefault="00CA00D7" w:rsidP="00383468">
      <w:pPr>
        <w:rPr>
          <w:rFonts w:cs="Times New Roman"/>
        </w:rPr>
      </w:pPr>
      <w:r>
        <w:rPr>
          <w:rFonts w:eastAsia="Times New Roman" w:cs="Times New Roman"/>
          <w:szCs w:val="24"/>
        </w:rPr>
        <w:t xml:space="preserve">Физика движения мяча: </w:t>
      </w:r>
      <w:r w:rsidR="00520669">
        <w:rPr>
          <w:rFonts w:cs="Times New Roman"/>
          <w:szCs w:val="24"/>
        </w:rPr>
        <w:t xml:space="preserve">изначально определяется скорость мяча, обозначим её как </w:t>
      </w:r>
      <w:r w:rsidR="00520669">
        <w:rPr>
          <w:rFonts w:cs="Times New Roman"/>
          <w:szCs w:val="24"/>
          <w:lang w:val="en-US"/>
        </w:rPr>
        <w:t>V</w:t>
      </w:r>
      <w:r w:rsidR="00520669" w:rsidRPr="00095125">
        <w:rPr>
          <w:rFonts w:cs="Times New Roman"/>
          <w:szCs w:val="24"/>
        </w:rPr>
        <w:t>0.</w:t>
      </w:r>
      <w:r w:rsidR="00520669">
        <w:rPr>
          <w:rFonts w:cs="Times New Roman"/>
          <w:szCs w:val="24"/>
        </w:rPr>
        <w:t xml:space="preserve"> При каждом ударе о ракетку скорость увеличивается на некоторую величину </w:t>
      </w:r>
      <w:r w:rsidR="00520669" w:rsidRPr="00095125">
        <w:rPr>
          <w:rFonts w:cs="Times New Roman"/>
        </w:rPr>
        <w:t>Δ</w:t>
      </w:r>
      <w:r w:rsidR="00520669">
        <w:rPr>
          <w:rFonts w:cs="Times New Roman"/>
          <w:lang w:val="en-US"/>
        </w:rPr>
        <w:t>V</w:t>
      </w:r>
      <w:r w:rsidR="00520669" w:rsidRPr="00095125">
        <w:rPr>
          <w:rFonts w:cs="Times New Roman"/>
        </w:rPr>
        <w:t xml:space="preserve"> </w:t>
      </w:r>
      <w:r w:rsidR="00520669">
        <w:rPr>
          <w:rFonts w:cs="Times New Roman"/>
        </w:rPr>
        <w:t xml:space="preserve">до достижения максимальной скорости </w:t>
      </w:r>
      <w:r w:rsidR="00520669">
        <w:rPr>
          <w:rFonts w:cs="Times New Roman"/>
          <w:lang w:val="en-US"/>
        </w:rPr>
        <w:t>Vmax</w:t>
      </w:r>
      <w:r w:rsidR="00520669" w:rsidRPr="00095125">
        <w:rPr>
          <w:rFonts w:cs="Times New Roman"/>
        </w:rPr>
        <w:t>.</w:t>
      </w:r>
      <w:r w:rsidR="00520669">
        <w:rPr>
          <w:rFonts w:cs="Times New Roman"/>
        </w:rPr>
        <w:t xml:space="preserve"> Мяч движется по осям </w:t>
      </w:r>
      <w:r w:rsidR="00520669">
        <w:rPr>
          <w:rFonts w:cs="Times New Roman"/>
          <w:lang w:val="en-US"/>
        </w:rPr>
        <w:t>x</w:t>
      </w:r>
      <w:r w:rsidR="00520669" w:rsidRPr="00095125">
        <w:rPr>
          <w:rFonts w:cs="Times New Roman"/>
        </w:rPr>
        <w:t xml:space="preserve">, </w:t>
      </w:r>
      <w:r w:rsidR="00520669">
        <w:rPr>
          <w:rFonts w:cs="Times New Roman"/>
          <w:lang w:val="en-US"/>
        </w:rPr>
        <w:t>y</w:t>
      </w:r>
      <w:r w:rsidR="00520669" w:rsidRPr="00095125">
        <w:rPr>
          <w:rFonts w:cs="Times New Roman"/>
        </w:rPr>
        <w:t xml:space="preserve">. </w:t>
      </w:r>
      <w:r w:rsidR="00520669">
        <w:rPr>
          <w:rFonts w:cs="Times New Roman"/>
        </w:rPr>
        <w:t>Можно представить его положение как точку (</w:t>
      </w:r>
      <w:r w:rsidR="00520669">
        <w:rPr>
          <w:rFonts w:cs="Times New Roman"/>
          <w:lang w:val="en-US"/>
        </w:rPr>
        <w:t>x</w:t>
      </w:r>
      <w:r w:rsidR="00520669" w:rsidRPr="00095125">
        <w:rPr>
          <w:rFonts w:cs="Times New Roman"/>
        </w:rPr>
        <w:t xml:space="preserve">, </w:t>
      </w:r>
      <w:r w:rsidR="00520669">
        <w:rPr>
          <w:rFonts w:cs="Times New Roman"/>
          <w:lang w:val="en-US"/>
        </w:rPr>
        <w:t>y</w:t>
      </w:r>
      <w:r w:rsidR="00520669">
        <w:rPr>
          <w:rFonts w:cs="Times New Roman"/>
        </w:rPr>
        <w:t>) в двумерном пространстве</w:t>
      </w:r>
      <w:r w:rsidR="00520669" w:rsidRPr="00095125">
        <w:rPr>
          <w:rFonts w:cs="Times New Roman"/>
        </w:rPr>
        <w:t>.</w:t>
      </w:r>
      <w:r w:rsidR="00520669">
        <w:rPr>
          <w:rFonts w:cs="Times New Roman"/>
        </w:rPr>
        <w:t xml:space="preserve"> При касании верхней или нижней границы поля мяч отскакивает, изменяя скорость по оси </w:t>
      </w:r>
      <w:r w:rsidR="00520669">
        <w:rPr>
          <w:rFonts w:cs="Times New Roman"/>
          <w:lang w:val="en-US"/>
        </w:rPr>
        <w:t>y</w:t>
      </w:r>
      <w:r w:rsidR="00520669" w:rsidRPr="00095125">
        <w:rPr>
          <w:rFonts w:cs="Times New Roman"/>
        </w:rPr>
        <w:t xml:space="preserve"> </w:t>
      </w:r>
      <w:r w:rsidR="00520669">
        <w:rPr>
          <w:rFonts w:cs="Times New Roman"/>
        </w:rPr>
        <w:t>на противоположную</w:t>
      </w:r>
      <w:r w:rsidR="00520669" w:rsidRPr="00206F9A">
        <w:rPr>
          <w:rFonts w:cs="Times New Roman"/>
        </w:rPr>
        <w:t xml:space="preserve"> (</w:t>
      </w:r>
      <w:r w:rsidR="00520669">
        <w:rPr>
          <w:rFonts w:cs="Times New Roman"/>
          <w:lang w:val="en-US"/>
        </w:rPr>
        <w:t>Vy</w:t>
      </w:r>
      <w:r w:rsidR="00520669" w:rsidRPr="00095125">
        <w:rPr>
          <w:rFonts w:cs="Times New Roman"/>
        </w:rPr>
        <w:t xml:space="preserve"> = -</w:t>
      </w:r>
      <w:r w:rsidR="00520669">
        <w:rPr>
          <w:rFonts w:cs="Times New Roman"/>
          <w:lang w:val="en-US"/>
        </w:rPr>
        <w:t>Vy</w:t>
      </w:r>
      <w:r w:rsidR="00520669" w:rsidRPr="00206F9A">
        <w:rPr>
          <w:rFonts w:cs="Times New Roman"/>
        </w:rPr>
        <w:t>)</w:t>
      </w:r>
      <w:r w:rsidR="00520669" w:rsidRPr="00095125">
        <w:rPr>
          <w:rFonts w:cs="Times New Roman"/>
        </w:rPr>
        <w:t xml:space="preserve">. </w:t>
      </w:r>
      <w:r w:rsidR="00520669">
        <w:rPr>
          <w:rFonts w:cs="Times New Roman"/>
        </w:rPr>
        <w:t xml:space="preserve">При ударе о ракетку скорость по оси </w:t>
      </w:r>
      <w:r w:rsidR="00520669">
        <w:rPr>
          <w:rFonts w:cs="Times New Roman"/>
          <w:lang w:val="en-US"/>
        </w:rPr>
        <w:t>x</w:t>
      </w:r>
      <w:r w:rsidR="00520669">
        <w:rPr>
          <w:rFonts w:cs="Times New Roman"/>
        </w:rPr>
        <w:t xml:space="preserve"> меняется на противоположную (</w:t>
      </w:r>
      <w:r w:rsidR="00520669">
        <w:rPr>
          <w:rFonts w:cs="Times New Roman"/>
          <w:lang w:val="en-US"/>
        </w:rPr>
        <w:t>Vx</w:t>
      </w:r>
      <w:r w:rsidR="00520669" w:rsidRPr="00095125">
        <w:rPr>
          <w:rFonts w:cs="Times New Roman"/>
        </w:rPr>
        <w:t xml:space="preserve"> = -</w:t>
      </w:r>
      <w:r w:rsidR="00520669">
        <w:rPr>
          <w:rFonts w:cs="Times New Roman"/>
          <w:lang w:val="en-US"/>
        </w:rPr>
        <w:t>Vx</w:t>
      </w:r>
      <w:r w:rsidR="00520669">
        <w:rPr>
          <w:rFonts w:cs="Times New Roman"/>
        </w:rPr>
        <w:t xml:space="preserve">), а по </w:t>
      </w:r>
      <w:r w:rsidR="0095646F">
        <w:rPr>
          <w:rFonts w:cs="Times New Roman"/>
        </w:rPr>
        <w:t xml:space="preserve">оси </w:t>
      </w:r>
      <w:r w:rsidR="00520669">
        <w:rPr>
          <w:rFonts w:cs="Times New Roman"/>
          <w:lang w:val="en-US"/>
        </w:rPr>
        <w:t>y</w:t>
      </w:r>
      <w:r w:rsidR="00520669">
        <w:rPr>
          <w:rFonts w:cs="Times New Roman"/>
        </w:rPr>
        <w:t xml:space="preserve"> </w:t>
      </w:r>
      <w:r w:rsidR="0095646F">
        <w:rPr>
          <w:rFonts w:cs="Times New Roman"/>
        </w:rPr>
        <w:t xml:space="preserve">– </w:t>
      </w:r>
      <w:r w:rsidR="00520669">
        <w:rPr>
          <w:rFonts w:cs="Times New Roman"/>
        </w:rPr>
        <w:t xml:space="preserve">случайным образом в диапазоне от -10 до 10 </w:t>
      </w:r>
      <w:r w:rsidR="00520669" w:rsidRPr="00206F9A">
        <w:rPr>
          <w:rFonts w:cs="Times New Roman"/>
        </w:rPr>
        <w:t>(</w:t>
      </w:r>
      <w:r w:rsidR="00520669">
        <w:rPr>
          <w:rFonts w:cs="Times New Roman"/>
          <w:lang w:val="en-US"/>
        </w:rPr>
        <w:t>Vy</w:t>
      </w:r>
      <w:r w:rsidR="00520669" w:rsidRPr="00206F9A">
        <w:rPr>
          <w:rFonts w:cs="Times New Roman"/>
        </w:rPr>
        <w:t xml:space="preserve"> = </w:t>
      </w:r>
      <w:r w:rsidR="00520669">
        <w:rPr>
          <w:rFonts w:cs="Times New Roman"/>
          <w:lang w:val="en-US"/>
        </w:rPr>
        <w:t>random</w:t>
      </w:r>
      <w:r w:rsidR="00520669">
        <w:rPr>
          <w:rFonts w:cs="Times New Roman"/>
        </w:rPr>
        <w:t xml:space="preserve"> </w:t>
      </w:r>
      <w:r w:rsidR="00520669" w:rsidRPr="00206F9A">
        <w:rPr>
          <w:rFonts w:cs="Times New Roman"/>
        </w:rPr>
        <w:t xml:space="preserve">(-10,10)). </w:t>
      </w:r>
      <w:r w:rsidR="00520669">
        <w:rPr>
          <w:rFonts w:cs="Times New Roman"/>
        </w:rPr>
        <w:t>При пропуске мяча через левую или правую границу игрового поля его скорость сбрасывается до начальной</w:t>
      </w:r>
      <w:r w:rsidR="00520669" w:rsidRPr="00206F9A">
        <w:rPr>
          <w:rFonts w:cs="Times New Roman"/>
        </w:rPr>
        <w:t xml:space="preserve"> (</w:t>
      </w:r>
      <w:r w:rsidR="00520669">
        <w:rPr>
          <w:rFonts w:cs="Times New Roman"/>
          <w:lang w:val="en-US"/>
        </w:rPr>
        <w:t>V</w:t>
      </w:r>
      <w:r w:rsidR="00520669" w:rsidRPr="00206F9A">
        <w:rPr>
          <w:rFonts w:cs="Times New Roman"/>
        </w:rPr>
        <w:t xml:space="preserve"> = </w:t>
      </w:r>
      <w:r w:rsidR="00520669">
        <w:rPr>
          <w:rFonts w:cs="Times New Roman"/>
          <w:lang w:val="en-US"/>
        </w:rPr>
        <w:t>V</w:t>
      </w:r>
      <w:r w:rsidR="00520669" w:rsidRPr="00206F9A">
        <w:rPr>
          <w:rFonts w:cs="Times New Roman"/>
        </w:rPr>
        <w:t>0)</w:t>
      </w:r>
      <w:r w:rsidR="00520669">
        <w:rPr>
          <w:rFonts w:cs="Times New Roman"/>
        </w:rPr>
        <w:t>, и он появляется в центре поля</w:t>
      </w:r>
      <w:r w:rsidR="00520669" w:rsidRPr="00206F9A">
        <w:rPr>
          <w:rFonts w:cs="Times New Roman"/>
        </w:rPr>
        <w:t xml:space="preserve"> ((</w:t>
      </w:r>
      <w:r w:rsidR="00520669">
        <w:rPr>
          <w:rFonts w:cs="Times New Roman"/>
          <w:lang w:val="en-US"/>
        </w:rPr>
        <w:t>x</w:t>
      </w:r>
      <w:r w:rsidR="00520669" w:rsidRPr="00206F9A">
        <w:rPr>
          <w:rFonts w:cs="Times New Roman"/>
        </w:rPr>
        <w:t xml:space="preserve">, </w:t>
      </w:r>
      <w:r w:rsidR="00520669">
        <w:rPr>
          <w:rFonts w:cs="Times New Roman"/>
          <w:lang w:val="en-US"/>
        </w:rPr>
        <w:t>y</w:t>
      </w:r>
      <w:r w:rsidR="00520669" w:rsidRPr="00206F9A">
        <w:rPr>
          <w:rFonts w:cs="Times New Roman"/>
        </w:rPr>
        <w:t>) = (0,0))</w:t>
      </w:r>
      <w:r w:rsidR="00520669">
        <w:rPr>
          <w:rFonts w:cs="Times New Roman"/>
        </w:rPr>
        <w:t>.</w:t>
      </w:r>
      <w:r w:rsidR="00024B56" w:rsidRPr="00024B56">
        <w:rPr>
          <w:rFonts w:eastAsia="Times New Roman" w:cs="Times New Roman"/>
          <w:szCs w:val="24"/>
        </w:rPr>
        <w:t xml:space="preserve"> </w:t>
      </w:r>
    </w:p>
    <w:p w14:paraId="7989EB64" w14:textId="0961364E" w:rsidR="00DB07F7" w:rsidRPr="00383468" w:rsidRDefault="000A7AF3" w:rsidP="00383468">
      <w:pPr>
        <w:rPr>
          <w:rFonts w:cs="Times New Roman"/>
        </w:rPr>
      </w:pPr>
      <w:r>
        <w:rPr>
          <w:rFonts w:eastAsia="Times New Roman" w:cs="Times New Roman"/>
          <w:szCs w:val="24"/>
        </w:rPr>
        <w:lastRenderedPageBreak/>
        <w:t>Счет игроков:</w:t>
      </w:r>
      <w:r w:rsidR="00151024" w:rsidRPr="00024B56">
        <w:rPr>
          <w:rFonts w:eastAsia="Times New Roman" w:cs="Times New Roman"/>
          <w:i/>
          <w:iCs/>
          <w:szCs w:val="24"/>
        </w:rPr>
        <w:t xml:space="preserve"> </w:t>
      </w:r>
      <w:r w:rsidR="001B786C">
        <w:rPr>
          <w:rFonts w:eastAsia="Times New Roman" w:cs="Times New Roman"/>
          <w:color w:val="000000"/>
          <w:szCs w:val="24"/>
        </w:rPr>
        <w:t xml:space="preserve">пусть </w:t>
      </w:r>
      <w:r w:rsidR="001B786C">
        <w:rPr>
          <w:rFonts w:eastAsia="Times New Roman" w:cs="Times New Roman"/>
          <w:color w:val="000000"/>
          <w:szCs w:val="24"/>
          <w:lang w:val="en-US"/>
        </w:rPr>
        <w:t>Si</w:t>
      </w:r>
      <w:r w:rsidR="001B786C" w:rsidRPr="001B786C">
        <w:rPr>
          <w:rFonts w:eastAsia="Times New Roman" w:cs="Times New Roman"/>
          <w:color w:val="000000"/>
          <w:szCs w:val="24"/>
        </w:rPr>
        <w:t xml:space="preserve"> </w:t>
      </w:r>
      <w:r w:rsidR="001B786C">
        <w:rPr>
          <w:rFonts w:eastAsia="Times New Roman" w:cs="Times New Roman"/>
          <w:color w:val="000000"/>
          <w:szCs w:val="24"/>
        </w:rPr>
        <w:t>обозначает текущий счет игрока</w:t>
      </w:r>
      <w:r w:rsidR="001B786C" w:rsidRPr="001B786C">
        <w:rPr>
          <w:rFonts w:eastAsia="Times New Roman" w:cs="Times New Roman"/>
          <w:color w:val="000000"/>
          <w:szCs w:val="24"/>
        </w:rPr>
        <w:t xml:space="preserve"> </w:t>
      </w:r>
      <w:r w:rsidR="001B786C">
        <w:rPr>
          <w:rFonts w:eastAsia="Times New Roman" w:cs="Times New Roman"/>
          <w:color w:val="000000"/>
          <w:szCs w:val="24"/>
          <w:lang w:val="en-US"/>
        </w:rPr>
        <w:t>i</w:t>
      </w:r>
      <w:r w:rsidR="001B786C" w:rsidRPr="001B786C">
        <w:rPr>
          <w:rFonts w:eastAsia="Times New Roman" w:cs="Times New Roman"/>
          <w:color w:val="000000"/>
          <w:szCs w:val="24"/>
        </w:rPr>
        <w:t xml:space="preserve">, </w:t>
      </w:r>
      <w:r w:rsidR="001B786C">
        <w:rPr>
          <w:rFonts w:eastAsia="Times New Roman" w:cs="Times New Roman"/>
          <w:color w:val="000000"/>
          <w:szCs w:val="24"/>
        </w:rPr>
        <w:t xml:space="preserve">а </w:t>
      </w:r>
      <w:r w:rsidR="001B786C">
        <w:rPr>
          <w:rFonts w:eastAsia="Times New Roman" w:cs="Times New Roman"/>
          <w:color w:val="000000"/>
          <w:szCs w:val="24"/>
          <w:lang w:val="en-US"/>
        </w:rPr>
        <w:t>n</w:t>
      </w:r>
      <w:r w:rsidR="001B786C" w:rsidRPr="001B786C">
        <w:rPr>
          <w:rFonts w:eastAsia="Times New Roman" w:cs="Times New Roman"/>
          <w:color w:val="000000"/>
          <w:szCs w:val="24"/>
        </w:rPr>
        <w:t xml:space="preserve"> – </w:t>
      </w:r>
      <w:r w:rsidR="001B786C">
        <w:rPr>
          <w:rFonts w:eastAsia="Times New Roman" w:cs="Times New Roman"/>
          <w:color w:val="000000"/>
          <w:szCs w:val="24"/>
        </w:rPr>
        <w:t xml:space="preserve">заданное значение счета для окончания игры, тогда игра продолжается до тех пор, пока не выполнится условие: </w:t>
      </w:r>
      <w:r w:rsidR="001B786C">
        <w:rPr>
          <w:rFonts w:eastAsia="Times New Roman" w:cs="Times New Roman"/>
          <w:color w:val="000000"/>
          <w:szCs w:val="24"/>
          <w:lang w:val="en-US"/>
        </w:rPr>
        <w:t>Si</w:t>
      </w:r>
      <w:r w:rsidR="00DB07F7" w:rsidRPr="00DB07F7">
        <w:rPr>
          <w:rFonts w:eastAsia="Times New Roman" w:cs="Times New Roman"/>
          <w:color w:val="000000"/>
          <w:szCs w:val="24"/>
        </w:rPr>
        <w:t xml:space="preserve"> </w:t>
      </w:r>
      <w:r w:rsidR="001B786C" w:rsidRPr="001B786C">
        <w:rPr>
          <w:rFonts w:eastAsia="Times New Roman" w:cs="Times New Roman"/>
          <w:color w:val="000000"/>
          <w:szCs w:val="24"/>
        </w:rPr>
        <w:t>&gt;=</w:t>
      </w:r>
      <w:r w:rsidR="00DB07F7" w:rsidRPr="00DB07F7">
        <w:rPr>
          <w:rFonts w:eastAsia="Times New Roman" w:cs="Times New Roman"/>
          <w:color w:val="000000"/>
          <w:szCs w:val="24"/>
        </w:rPr>
        <w:t xml:space="preserve"> </w:t>
      </w:r>
      <w:r w:rsidR="001B786C">
        <w:rPr>
          <w:rFonts w:eastAsia="Times New Roman" w:cs="Times New Roman"/>
          <w:color w:val="000000"/>
          <w:szCs w:val="24"/>
          <w:lang w:val="en-US"/>
        </w:rPr>
        <w:t>n</w:t>
      </w:r>
      <w:r w:rsidR="001B786C" w:rsidRPr="001B786C">
        <w:rPr>
          <w:rFonts w:eastAsia="Times New Roman" w:cs="Times New Roman"/>
          <w:color w:val="000000"/>
          <w:szCs w:val="24"/>
        </w:rPr>
        <w:t xml:space="preserve"> </w:t>
      </w:r>
      <w:r w:rsidR="001B786C">
        <w:rPr>
          <w:rFonts w:eastAsia="Times New Roman" w:cs="Times New Roman"/>
          <w:color w:val="000000"/>
          <w:szCs w:val="24"/>
        </w:rPr>
        <w:t xml:space="preserve">для любого игрока </w:t>
      </w:r>
      <w:r w:rsidR="001B786C">
        <w:rPr>
          <w:rFonts w:eastAsia="Times New Roman" w:cs="Times New Roman"/>
          <w:color w:val="000000"/>
          <w:szCs w:val="24"/>
          <w:lang w:val="en-US"/>
        </w:rPr>
        <w:t>i</w:t>
      </w:r>
      <w:r w:rsidR="001B786C">
        <w:rPr>
          <w:rFonts w:eastAsia="Times New Roman" w:cs="Times New Roman"/>
          <w:color w:val="000000"/>
          <w:szCs w:val="24"/>
        </w:rPr>
        <w:t xml:space="preserve">, когда мяч качается границы поля за платформой противника, счет соответствующего игрока увеличивается на 1: </w:t>
      </w:r>
      <w:r w:rsidR="001B786C">
        <w:rPr>
          <w:rFonts w:eastAsia="Times New Roman" w:cs="Times New Roman"/>
          <w:color w:val="000000"/>
          <w:szCs w:val="24"/>
          <w:lang w:val="en-US"/>
        </w:rPr>
        <w:t>Si</w:t>
      </w:r>
      <w:r w:rsidR="001B786C" w:rsidRPr="001B786C">
        <w:rPr>
          <w:rFonts w:eastAsia="Times New Roman" w:cs="Times New Roman"/>
          <w:color w:val="000000"/>
          <w:szCs w:val="24"/>
        </w:rPr>
        <w:t xml:space="preserve"> =</w:t>
      </w:r>
      <w:r w:rsidR="001B786C">
        <w:rPr>
          <w:rFonts w:eastAsia="Times New Roman" w:cs="Times New Roman"/>
          <w:color w:val="000000"/>
          <w:szCs w:val="24"/>
          <w:lang w:val="en-US"/>
        </w:rPr>
        <w:t>Si</w:t>
      </w:r>
      <w:r w:rsidR="001B786C" w:rsidRPr="001B786C">
        <w:rPr>
          <w:rFonts w:eastAsia="Times New Roman" w:cs="Times New Roman"/>
          <w:color w:val="000000"/>
          <w:szCs w:val="24"/>
        </w:rPr>
        <w:t xml:space="preserve"> + 1.</w:t>
      </w:r>
    </w:p>
    <w:p w14:paraId="2B1FFEE1" w14:textId="46CC2837" w:rsidR="00256697" w:rsidRDefault="00256697" w:rsidP="00256697">
      <w:pPr>
        <w:pStyle w:val="3"/>
      </w:pPr>
      <w:bookmarkStart w:id="20" w:name="_Toc163517541"/>
      <w:r>
        <w:t>Требования к информационному обеспечению</w:t>
      </w:r>
      <w:bookmarkEnd w:id="20"/>
    </w:p>
    <w:p w14:paraId="212F9D46" w14:textId="661F2434" w:rsidR="004F4389" w:rsidRPr="004F4389" w:rsidRDefault="004F4389" w:rsidP="00915304">
      <w:r w:rsidRPr="004F4389">
        <w:t>Представление данных должно быть выполнено в формате доступном для понимания человеку без какой-либо предварительной обработки.</w:t>
      </w:r>
      <w:r w:rsidRPr="004F4389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04469E" w:rsidRPr="0004469E">
        <w:rPr>
          <w:rFonts w:cs="Times New Roman"/>
          <w:color w:val="111111"/>
          <w:shd w:val="clear" w:color="auto" w:fill="FFFFFF"/>
        </w:rPr>
        <w:t>Для этого требуется использовать интерпретатор Python минимальной версии 3.7 и установленную библиотеку Tkinter.</w:t>
      </w:r>
    </w:p>
    <w:p w14:paraId="313B46E9" w14:textId="20766173" w:rsidR="00E208B0" w:rsidRDefault="001F61FC" w:rsidP="001F61FC">
      <w:pPr>
        <w:pStyle w:val="4"/>
      </w:pPr>
      <w:r>
        <w:t>Требования к форматам хранения данных</w:t>
      </w:r>
    </w:p>
    <w:p w14:paraId="78854893" w14:textId="112EE8E0" w:rsidR="008C1D13" w:rsidRPr="008C1D13" w:rsidRDefault="008C1D13" w:rsidP="008C1D13">
      <w:r>
        <w:t>Требования к форматам хранения данных не предъявляются.</w:t>
      </w:r>
    </w:p>
    <w:p w14:paraId="182D3338" w14:textId="2FC51FB3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85DE06F" w14:textId="6E6DA84A" w:rsidR="004C698F" w:rsidRPr="004C698F" w:rsidRDefault="004C698F" w:rsidP="004C698F">
      <w:r>
        <w:t>В игровом интерфейсе используется русский язык.</w:t>
      </w:r>
      <w:r w:rsidR="00151217">
        <w:t xml:space="preserve"> </w:t>
      </w:r>
      <w:r w:rsidR="00151217" w:rsidRPr="00151217">
        <w:t xml:space="preserve">Для описания </w:t>
      </w:r>
      <w:r w:rsidR="00151217">
        <w:t>обозначений клавиш</w:t>
      </w:r>
      <w:r w:rsidR="00151217" w:rsidRPr="00151217">
        <w:t xml:space="preserve"> </w:t>
      </w:r>
      <w:r w:rsidR="00151217">
        <w:t>управления</w:t>
      </w:r>
      <w:r w:rsidR="00151217" w:rsidRPr="00151217">
        <w:t xml:space="preserve"> </w:t>
      </w:r>
      <w:r w:rsidR="00151217">
        <w:t>использован</w:t>
      </w:r>
      <w:r w:rsidR="00151217" w:rsidRPr="00151217">
        <w:t xml:space="preserve"> английский язык.</w:t>
      </w:r>
    </w:p>
    <w:p w14:paraId="02ABA6DD" w14:textId="5C138C14" w:rsidR="008239DB" w:rsidRDefault="004A0E13" w:rsidP="004A0E13">
      <w:pPr>
        <w:pStyle w:val="3"/>
      </w:pPr>
      <w:bookmarkStart w:id="21" w:name="_Toc163517542"/>
      <w:r>
        <w:t>Требования к метрологическому обеспечению</w:t>
      </w:r>
      <w:bookmarkEnd w:id="21"/>
    </w:p>
    <w:p w14:paraId="74F1B45A" w14:textId="604AC9F9" w:rsidR="004C698F" w:rsidRPr="004C698F" w:rsidRDefault="004C698F" w:rsidP="004C698F">
      <w:r>
        <w:t>Требовани</w:t>
      </w:r>
      <w:r w:rsidR="00737C8E">
        <w:t>я</w:t>
      </w:r>
      <w:r>
        <w:t xml:space="preserve"> к метрологическому обеспечению не </w:t>
      </w:r>
      <w:r w:rsidR="00CA2006">
        <w:t>предъявляются</w:t>
      </w:r>
      <w:r>
        <w:t>.</w:t>
      </w:r>
    </w:p>
    <w:p w14:paraId="25230B1D" w14:textId="29431FEA" w:rsidR="004A0E13" w:rsidRDefault="004A0E13" w:rsidP="009730DA">
      <w:pPr>
        <w:pStyle w:val="3"/>
      </w:pPr>
      <w:bookmarkStart w:id="22" w:name="_Toc163517543"/>
      <w:r>
        <w:t>Требования к техническому обеспечению</w:t>
      </w:r>
      <w:bookmarkEnd w:id="22"/>
    </w:p>
    <w:p w14:paraId="2EB285E0" w14:textId="77777777" w:rsidR="00936CE8" w:rsidRDefault="001F4BA3" w:rsidP="00936CE8">
      <w:r>
        <w:t>К техническому обеспечению предъявляются следующие требования:</w:t>
      </w:r>
    </w:p>
    <w:p w14:paraId="09D7716F" w14:textId="10AA58A8" w:rsidR="00936CE8" w:rsidRPr="00936CE8" w:rsidRDefault="00936CE8" w:rsidP="00936CE8">
      <w:pPr>
        <w:pStyle w:val="a0"/>
        <w:ind w:left="0" w:firstLine="851"/>
      </w:pPr>
      <w:r w:rsidRPr="00936CE8">
        <w:t>операционная система Windows 10</w:t>
      </w:r>
      <w:r w:rsidR="003E3011">
        <w:t>, 11</w:t>
      </w:r>
      <w:r w:rsidRPr="00936CE8">
        <w:t>;</w:t>
      </w:r>
    </w:p>
    <w:p w14:paraId="733E24C0" w14:textId="3114E665" w:rsidR="008C1D13" w:rsidRPr="00936CE8" w:rsidRDefault="008C1D13" w:rsidP="00936CE8">
      <w:pPr>
        <w:pStyle w:val="a0"/>
        <w:ind w:left="0" w:firstLine="851"/>
      </w:pPr>
      <w:r w:rsidRPr="00936CE8">
        <w:t>RAM: не менее 4 ГБ, рекомендуется 8 ГБ</w:t>
      </w:r>
      <w:r w:rsidR="00C64D60" w:rsidRPr="00936CE8">
        <w:t>;</w:t>
      </w:r>
    </w:p>
    <w:p w14:paraId="3214BCBB" w14:textId="40853AC0" w:rsidR="008C1D13" w:rsidRDefault="008C1D13" w:rsidP="00E10317">
      <w:pPr>
        <w:pStyle w:val="a0"/>
        <w:numPr>
          <w:ilvl w:val="0"/>
          <w:numId w:val="33"/>
        </w:numPr>
        <w:spacing w:after="160"/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1,5 ГБ сводного места на жестком диске + не менее 1 ГБ для кэша</w:t>
      </w:r>
      <w:r w:rsidR="00C64D60">
        <w:rPr>
          <w:rFonts w:cs="Times New Roman"/>
          <w:szCs w:val="24"/>
        </w:rPr>
        <w:t>;</w:t>
      </w:r>
    </w:p>
    <w:p w14:paraId="609929D3" w14:textId="1BA18698" w:rsidR="008C1D13" w:rsidRDefault="00C64D60" w:rsidP="00E10317">
      <w:pPr>
        <w:pStyle w:val="a0"/>
        <w:numPr>
          <w:ilvl w:val="0"/>
          <w:numId w:val="33"/>
        </w:numPr>
        <w:spacing w:after="160"/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8C1D13">
        <w:rPr>
          <w:rFonts w:cs="Times New Roman"/>
          <w:szCs w:val="24"/>
        </w:rPr>
        <w:t xml:space="preserve">азрешение экрана </w:t>
      </w:r>
      <w:r>
        <w:rPr>
          <w:rFonts w:cs="Times New Roman"/>
          <w:szCs w:val="24"/>
        </w:rPr>
        <w:t xml:space="preserve">– </w:t>
      </w:r>
      <w:r w:rsidR="008C1D13">
        <w:rPr>
          <w:rFonts w:cs="Times New Roman"/>
          <w:szCs w:val="24"/>
        </w:rPr>
        <w:t xml:space="preserve">не менее </w:t>
      </w:r>
      <w:r w:rsidR="00491682">
        <w:rPr>
          <w:rFonts w:cs="Times New Roman"/>
          <w:szCs w:val="24"/>
        </w:rPr>
        <w:t>900</w:t>
      </w:r>
      <w:r w:rsidR="008C1D13">
        <w:rPr>
          <w:rFonts w:cs="Times New Roman"/>
          <w:szCs w:val="24"/>
        </w:rPr>
        <w:t>×</w:t>
      </w:r>
      <w:r w:rsidR="006019D4">
        <w:rPr>
          <w:rFonts w:cs="Times New Roman"/>
          <w:szCs w:val="24"/>
        </w:rPr>
        <w:t>67</w:t>
      </w:r>
      <w:r w:rsidR="007C3248">
        <w:rPr>
          <w:rFonts w:cs="Times New Roman"/>
          <w:szCs w:val="24"/>
        </w:rPr>
        <w:t>0</w:t>
      </w:r>
      <w:r w:rsidR="008C1D13">
        <w:rPr>
          <w:rFonts w:cs="Times New Roman"/>
          <w:szCs w:val="24"/>
        </w:rPr>
        <w:t xml:space="preserve"> пикселей</w:t>
      </w:r>
      <w:r>
        <w:rPr>
          <w:rFonts w:cs="Times New Roman"/>
          <w:szCs w:val="24"/>
        </w:rPr>
        <w:t>.</w:t>
      </w:r>
    </w:p>
    <w:p w14:paraId="48FA2DD2" w14:textId="0B0C2605" w:rsidR="009730DA" w:rsidRDefault="00645BED" w:rsidP="00645BED">
      <w:pPr>
        <w:pStyle w:val="2"/>
      </w:pPr>
      <w:bookmarkStart w:id="23" w:name="_Toc163517544"/>
      <w:r>
        <w:t>Требования к надежности</w:t>
      </w:r>
      <w:bookmarkEnd w:id="23"/>
    </w:p>
    <w:p w14:paraId="5C75689F" w14:textId="77777777" w:rsidR="00971A13" w:rsidRDefault="00971A13" w:rsidP="00491682"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14:paraId="1F3B8DA8" w14:textId="608A6CA9" w:rsidR="00971A13" w:rsidRPr="00022AE1" w:rsidRDefault="00971A13" w:rsidP="00022AE1">
      <w:pPr>
        <w:pStyle w:val="a0"/>
        <w:ind w:left="0" w:firstLine="851"/>
      </w:pPr>
      <w:r w:rsidRPr="00022AE1">
        <w:t>организацией бесперебойного питания технических средств;</w:t>
      </w:r>
    </w:p>
    <w:p w14:paraId="4AB61D1A" w14:textId="0F4A3D8C" w:rsidR="00971A13" w:rsidRPr="00022AE1" w:rsidRDefault="00971A13" w:rsidP="00022AE1">
      <w:pPr>
        <w:pStyle w:val="a0"/>
        <w:ind w:left="0" w:firstLine="851"/>
      </w:pPr>
      <w:r w:rsidRPr="00022AE1">
        <w:t>осуществлением контроля входных данных;</w:t>
      </w:r>
    </w:p>
    <w:p w14:paraId="47875BB1" w14:textId="2E27E69F" w:rsidR="00971A13" w:rsidRPr="00022AE1" w:rsidRDefault="00971A13" w:rsidP="00022AE1">
      <w:pPr>
        <w:pStyle w:val="a0"/>
        <w:ind w:left="0" w:firstLine="851"/>
      </w:pPr>
      <w:r w:rsidRPr="00022AE1"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Pr="00022AE1">
        <w:br/>
        <w:t>межотраслевых типовых норм времени на работы по сервисному обслуживанию</w:t>
      </w:r>
      <w:r w:rsidRPr="00022AE1">
        <w:br/>
        <w:t>ПЭВМ и оргтехники и сопровождению программных средств»;</w:t>
      </w:r>
    </w:p>
    <w:p w14:paraId="6C1B481C" w14:textId="01E189A6" w:rsidR="00C51767" w:rsidRPr="00491682" w:rsidRDefault="00971A13" w:rsidP="00022AE1">
      <w:pPr>
        <w:pStyle w:val="a0"/>
        <w:ind w:left="0" w:firstLine="851"/>
      </w:pPr>
      <w:r w:rsidRPr="00022AE1">
        <w:t>регулярным выполнением требований ГОСТ 51188–98. Защита информации</w:t>
      </w:r>
      <w:r w:rsidRPr="00491682">
        <w:t>. Испытания программных средств на наличие компьютерных вирусов.</w:t>
      </w:r>
    </w:p>
    <w:p w14:paraId="7F640B47" w14:textId="045DE9BF" w:rsidR="00645BED" w:rsidRDefault="00645BED" w:rsidP="00645BED">
      <w:pPr>
        <w:pStyle w:val="2"/>
      </w:pPr>
      <w:bookmarkStart w:id="24" w:name="_Toc163517545"/>
      <w:r>
        <w:t>Требования к безопасности</w:t>
      </w:r>
      <w:bookmarkEnd w:id="24"/>
    </w:p>
    <w:p w14:paraId="5016DB24" w14:textId="09E6F78B" w:rsidR="008C1D13" w:rsidRPr="00971A13" w:rsidRDefault="00971A13" w:rsidP="00971A1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Разрабатываемый программный продукт не должен классифицироваться как информационная система обработки персональных данных. Разрабатываемая система не должна позволять проводить обработку персональных данных пользователей</w:t>
      </w:r>
      <w:r>
        <w:rPr>
          <w:rFonts w:eastAsia="Times New Roman" w:cs="Times New Roman"/>
          <w:szCs w:val="24"/>
        </w:rPr>
        <w:t>.</w:t>
      </w:r>
    </w:p>
    <w:p w14:paraId="32C4A45D" w14:textId="70C18FAC" w:rsidR="007A3137" w:rsidRDefault="007A3137" w:rsidP="007A3137">
      <w:pPr>
        <w:pStyle w:val="2"/>
      </w:pPr>
      <w:bookmarkStart w:id="25" w:name="_Toc163517546"/>
      <w:r>
        <w:t>Требования к патентной чистоте</w:t>
      </w:r>
      <w:bookmarkEnd w:id="25"/>
    </w:p>
    <w:p w14:paraId="4CB1A8FA" w14:textId="07071C1A" w:rsidR="004C698F" w:rsidRPr="004C698F" w:rsidRDefault="004C698F" w:rsidP="004C69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Система не должна использовать результаты интеллектуального труда сторонних субъектов, а также нарушать интеллектуальные права третьих лиц.</w:t>
      </w:r>
    </w:p>
    <w:p w14:paraId="3BF80742" w14:textId="593F6198" w:rsidR="003A546E" w:rsidRDefault="003A546E" w:rsidP="003A546E">
      <w:pPr>
        <w:pStyle w:val="2"/>
      </w:pPr>
      <w:bookmarkStart w:id="26" w:name="_Toc163517547"/>
      <w:r>
        <w:t>Требования к перспективам развития</w:t>
      </w:r>
      <w:bookmarkEnd w:id="26"/>
    </w:p>
    <w:p w14:paraId="01B6240B" w14:textId="77777777" w:rsidR="004C698F" w:rsidRDefault="004C698F" w:rsidP="004C69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Разрабатываемая система может иметь следующие направления дальнейшего развития:</w:t>
      </w:r>
    </w:p>
    <w:p w14:paraId="323CB046" w14:textId="77777777" w:rsidR="001875D0" w:rsidRDefault="009C0A97" w:rsidP="001875D0">
      <w:pPr>
        <w:pStyle w:val="a0"/>
        <w:keepLines w:val="0"/>
        <w:numPr>
          <w:ilvl w:val="0"/>
          <w:numId w:val="30"/>
        </w:numPr>
        <w:ind w:left="0" w:firstLine="851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</w:t>
      </w:r>
      <w:r w:rsidR="004C698F" w:rsidRPr="45C1FA8F">
        <w:rPr>
          <w:rFonts w:eastAsia="Times New Roman" w:cs="Times New Roman"/>
          <w:color w:val="000000" w:themeColor="text1"/>
          <w:szCs w:val="24"/>
        </w:rPr>
        <w:t xml:space="preserve">азработка функционала сохранения </w:t>
      </w:r>
      <w:r>
        <w:rPr>
          <w:rFonts w:eastAsia="Times New Roman" w:cs="Times New Roman"/>
          <w:color w:val="000000" w:themeColor="text1"/>
          <w:szCs w:val="24"/>
        </w:rPr>
        <w:t>результатов</w:t>
      </w:r>
      <w:r w:rsidR="004C698F" w:rsidRPr="45C1FA8F">
        <w:rPr>
          <w:rFonts w:eastAsia="Times New Roman" w:cs="Times New Roman"/>
          <w:color w:val="000000" w:themeColor="text1"/>
          <w:szCs w:val="24"/>
        </w:rPr>
        <w:t xml:space="preserve"> игр</w:t>
      </w:r>
      <w:r>
        <w:rPr>
          <w:rFonts w:eastAsia="Times New Roman" w:cs="Times New Roman"/>
          <w:color w:val="000000" w:themeColor="text1"/>
          <w:szCs w:val="24"/>
        </w:rPr>
        <w:t>ы</w:t>
      </w:r>
      <w:r w:rsidR="004C698F" w:rsidRPr="45C1FA8F">
        <w:rPr>
          <w:rFonts w:eastAsia="Times New Roman" w:cs="Times New Roman"/>
          <w:color w:val="000000" w:themeColor="text1"/>
          <w:szCs w:val="24"/>
        </w:rPr>
        <w:t>;</w:t>
      </w:r>
    </w:p>
    <w:p w14:paraId="6F8FFBA7" w14:textId="158BEC32" w:rsidR="004C698F" w:rsidRDefault="001875D0" w:rsidP="00B834BF">
      <w:pPr>
        <w:pStyle w:val="a0"/>
        <w:keepLines w:val="0"/>
        <w:numPr>
          <w:ilvl w:val="0"/>
          <w:numId w:val="30"/>
        </w:numPr>
        <w:ind w:left="0" w:firstLine="851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в</w:t>
      </w:r>
      <w:r w:rsidRPr="001875D0">
        <w:rPr>
          <w:rFonts w:eastAsia="Times New Roman" w:cs="Times New Roman"/>
          <w:color w:val="000000" w:themeColor="text1"/>
          <w:szCs w:val="24"/>
        </w:rPr>
        <w:t>недрение системы настройки уровней сложности</w:t>
      </w:r>
      <w:r>
        <w:rPr>
          <w:rFonts w:eastAsia="Times New Roman" w:cs="Times New Roman"/>
          <w:color w:val="000000" w:themeColor="text1"/>
          <w:szCs w:val="24"/>
        </w:rPr>
        <w:t>;</w:t>
      </w:r>
    </w:p>
    <w:p w14:paraId="42D46911" w14:textId="38460AD3" w:rsidR="001875D0" w:rsidRPr="009C0A97" w:rsidRDefault="00022AE1" w:rsidP="00B834BF">
      <w:pPr>
        <w:pStyle w:val="a0"/>
        <w:keepLines w:val="0"/>
        <w:numPr>
          <w:ilvl w:val="0"/>
          <w:numId w:val="30"/>
        </w:numPr>
        <w:ind w:left="0" w:firstLine="851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внедрение в интерфейс игры других языков</w:t>
      </w:r>
      <w:r w:rsidR="00B834BF">
        <w:rPr>
          <w:rFonts w:eastAsia="Times New Roman" w:cs="Times New Roman"/>
          <w:color w:val="000000" w:themeColor="text1"/>
          <w:szCs w:val="24"/>
        </w:rPr>
        <w:t>.</w:t>
      </w:r>
    </w:p>
    <w:p w14:paraId="7B2062F0" w14:textId="5E4B15D8" w:rsidR="00127A5A" w:rsidRDefault="00127A5A" w:rsidP="00127A5A">
      <w:pPr>
        <w:pStyle w:val="1"/>
      </w:pPr>
      <w:bookmarkStart w:id="27" w:name="_Toc163517548"/>
      <w:r>
        <w:lastRenderedPageBreak/>
        <w:t>Состав и содержание работ</w:t>
      </w:r>
      <w:bookmarkEnd w:id="27"/>
    </w:p>
    <w:p w14:paraId="5A8A5577" w14:textId="20CB0F3C" w:rsidR="00605A84" w:rsidRDefault="00605A84" w:rsidP="00F3117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07FDAC79" w14:textId="77777777" w:rsidR="00605A84" w:rsidRDefault="00605A84" w:rsidP="007D6455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2281"/>
        <w:gridCol w:w="1703"/>
        <w:gridCol w:w="3060"/>
        <w:gridCol w:w="2037"/>
      </w:tblGrid>
      <w:tr w:rsidR="00605A84" w14:paraId="61B7348A" w14:textId="77777777" w:rsidTr="00E1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4333" w14:textId="77777777" w:rsidR="00605A84" w:rsidRDefault="00605A84" w:rsidP="00E10317">
            <w:pPr>
              <w:pStyle w:val="vgutTableName"/>
              <w:jc w:val="center"/>
            </w:pPr>
            <w:r>
              <w:t>№ этапа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B991" w14:textId="77777777" w:rsidR="00605A84" w:rsidRDefault="00605A84" w:rsidP="00E10317">
            <w:pPr>
              <w:pStyle w:val="vgutTableName"/>
              <w:jc w:val="center"/>
            </w:pPr>
            <w:r>
              <w:t>Наименование этапа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D8CE" w14:textId="77777777" w:rsidR="00605A84" w:rsidRDefault="00605A84" w:rsidP="00E10317">
            <w:pPr>
              <w:pStyle w:val="vgutTableName"/>
              <w:jc w:val="center"/>
            </w:pPr>
            <w:r>
              <w:t>Длительность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043E" w14:textId="77777777" w:rsidR="00605A84" w:rsidRDefault="00605A84" w:rsidP="00E10317">
            <w:pPr>
              <w:pStyle w:val="vgutTableName"/>
              <w:jc w:val="center"/>
            </w:pPr>
            <w:r>
              <w:t>Состав работ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9B36" w14:textId="77777777" w:rsidR="00605A84" w:rsidRDefault="00605A84" w:rsidP="00E10317">
            <w:pPr>
              <w:pStyle w:val="vgutTableName"/>
              <w:jc w:val="center"/>
            </w:pPr>
            <w:r>
              <w:t>Результат</w:t>
            </w:r>
          </w:p>
        </w:tc>
      </w:tr>
      <w:tr w:rsidR="00605A84" w14:paraId="61FD0B1C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8EBD" w14:textId="77777777" w:rsidR="00605A84" w:rsidRDefault="00605A84" w:rsidP="00E10317">
            <w:pPr>
              <w:pStyle w:val="vgutTableText"/>
              <w:jc w:val="center"/>
            </w:pPr>
            <w: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51F" w14:textId="06C8AC8B" w:rsidR="00605A84" w:rsidRDefault="00F31177" w:rsidP="00E10317">
            <w:pPr>
              <w:pStyle w:val="vgutTableText"/>
              <w:jc w:val="center"/>
            </w:pPr>
            <w:r>
              <w:t>Настройка рабочего окружения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15A4" w14:textId="77777777" w:rsidR="00605A84" w:rsidRDefault="00605A84" w:rsidP="00E10317">
            <w:pPr>
              <w:pStyle w:val="vgutTableText"/>
              <w:jc w:val="center"/>
            </w:pPr>
            <w:r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D8C" w14:textId="10E7A930" w:rsidR="00605A84" w:rsidRDefault="00560B4A" w:rsidP="00E10317">
            <w:pPr>
              <w:pStyle w:val="vgutTableText"/>
              <w:jc w:val="center"/>
            </w:pPr>
            <w:r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FF32" w14:textId="7F099196" w:rsidR="00605A84" w:rsidRDefault="00560B4A" w:rsidP="00E10317">
            <w:pPr>
              <w:pStyle w:val="vgutTableText"/>
              <w:jc w:val="center"/>
            </w:pPr>
            <w:r>
              <w:t>Рабочее место, подготовленное к написанию кода</w:t>
            </w:r>
          </w:p>
        </w:tc>
      </w:tr>
      <w:tr w:rsidR="00605A84" w14:paraId="5A808C33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2B61" w14:textId="77777777" w:rsidR="00605A84" w:rsidRDefault="00605A84" w:rsidP="00E10317">
            <w:pPr>
              <w:pStyle w:val="vgutTableText"/>
              <w:jc w:val="center"/>
            </w:pPr>
            <w: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0BE4" w14:textId="787190ED" w:rsidR="00605A84" w:rsidRDefault="00F647F9" w:rsidP="00E10317">
            <w:pPr>
              <w:pStyle w:val="vgutTableText"/>
              <w:jc w:val="center"/>
            </w:pPr>
            <w:r>
              <w:t>Разработка технического задания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19FE" w14:textId="7B5D4E38" w:rsidR="00605A84" w:rsidRDefault="00605A84" w:rsidP="00E10317">
            <w:pPr>
              <w:pStyle w:val="vgutTableText"/>
              <w:jc w:val="center"/>
            </w:pPr>
            <w:r>
              <w:t xml:space="preserve">1 </w:t>
            </w:r>
            <w:r w:rsidR="00560B4A">
              <w:t>месяц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2253" w14:textId="49A23999" w:rsidR="00605A84" w:rsidRDefault="00F31177" w:rsidP="00E10317">
            <w:pPr>
              <w:pStyle w:val="vgutTableText"/>
              <w:jc w:val="center"/>
            </w:pPr>
            <w:r>
              <w:t>В ходе работ должно быть разработано и утверждено техническое задание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D080" w14:textId="075FFBF1" w:rsidR="00605A84" w:rsidRDefault="00560B4A" w:rsidP="00E10317">
            <w:pPr>
              <w:pStyle w:val="vgutTableText"/>
              <w:jc w:val="center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605A84" w14:paraId="1439FFB9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683B" w14:textId="77777777" w:rsidR="00605A84" w:rsidRDefault="00605A84" w:rsidP="00E10317">
            <w:pPr>
              <w:pStyle w:val="vgutTableText"/>
              <w:jc w:val="center"/>
            </w:pPr>
            <w: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61E5" w14:textId="77777777" w:rsidR="00605A84" w:rsidRDefault="00605A84" w:rsidP="00E10317">
            <w:pPr>
              <w:pStyle w:val="vgutTableText"/>
              <w:jc w:val="center"/>
            </w:pPr>
            <w:r>
              <w:t>Проектирование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6C74" w14:textId="77777777" w:rsidR="00605A84" w:rsidRDefault="00605A84" w:rsidP="00E10317">
            <w:pPr>
              <w:pStyle w:val="vgutTableText"/>
              <w:jc w:val="center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64F2" w14:textId="77777777" w:rsidR="00605A84" w:rsidRDefault="00605A84" w:rsidP="00E10317">
            <w:pPr>
              <w:pStyle w:val="vgutTableText"/>
              <w:jc w:val="center"/>
            </w:pPr>
            <w:r>
              <w:t>Разработка и утверждение структура программного обеспечения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8AB4" w14:textId="77777777" w:rsidR="00605A84" w:rsidRDefault="00605A84" w:rsidP="00E10317">
            <w:pPr>
              <w:pStyle w:val="vgutTableText"/>
              <w:jc w:val="center"/>
            </w:pPr>
            <w:r>
              <w:t>Разработанная и утвержденная структура программного обеспечения</w:t>
            </w:r>
          </w:p>
        </w:tc>
      </w:tr>
      <w:tr w:rsidR="00605A84" w14:paraId="77BC00A1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1801" w14:textId="77777777" w:rsidR="00605A84" w:rsidRDefault="00605A84" w:rsidP="00E10317">
            <w:pPr>
              <w:pStyle w:val="vgutTableText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8FE3" w14:textId="4B7430BA" w:rsidR="00605A84" w:rsidRDefault="00560B4A" w:rsidP="00E10317">
            <w:pPr>
              <w:pStyle w:val="vgutTableText"/>
              <w:jc w:val="center"/>
            </w:pPr>
            <w:r>
              <w:t>Написание кода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FA24" w14:textId="21BF56C0" w:rsidR="00605A84" w:rsidRDefault="00560B4A" w:rsidP="00E10317">
            <w:pPr>
              <w:pStyle w:val="vgutTableText"/>
              <w:jc w:val="center"/>
            </w:pPr>
            <w:r>
              <w:t>2</w:t>
            </w:r>
            <w:r w:rsidR="00605A84">
              <w:t xml:space="preserve"> месяц</w:t>
            </w:r>
            <w:r>
              <w:t>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886" w14:textId="165A33AA" w:rsidR="00605A84" w:rsidRDefault="00560B4A" w:rsidP="00E10317">
            <w:pPr>
              <w:pStyle w:val="vgutTableText"/>
              <w:jc w:val="center"/>
            </w:pPr>
            <w:r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E786" w14:textId="77777777" w:rsidR="00605A84" w:rsidRDefault="00605A84" w:rsidP="00E10317">
            <w:pPr>
              <w:pStyle w:val="vgutTableText"/>
              <w:jc w:val="center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605A84" w14:paraId="32C1234C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117C" w14:textId="77777777" w:rsidR="00605A84" w:rsidRDefault="00605A84" w:rsidP="00E10317">
            <w:pPr>
              <w:pStyle w:val="vgutTableText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723A" w14:textId="77777777" w:rsidR="00605A84" w:rsidRDefault="00605A84" w:rsidP="00E10317">
            <w:pPr>
              <w:pStyle w:val="vgutTableText"/>
              <w:jc w:val="center"/>
            </w:pPr>
            <w:r>
              <w:t>Тестирование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ED0C" w14:textId="77777777" w:rsidR="00605A84" w:rsidRDefault="00605A84" w:rsidP="00E10317">
            <w:pPr>
              <w:pStyle w:val="vgutTableText"/>
              <w:jc w:val="center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4E6" w14:textId="59E7C310" w:rsidR="00605A84" w:rsidRDefault="00560B4A" w:rsidP="00E10317">
            <w:pPr>
              <w:pStyle w:val="vgutTableText"/>
              <w:jc w:val="center"/>
            </w:pPr>
            <w:r>
              <w:t>Программа должна быть протестирована на основе методики тестирования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E697" w14:textId="65DE4976" w:rsidR="00605A84" w:rsidRDefault="00605A84" w:rsidP="00E10317">
            <w:pPr>
              <w:pStyle w:val="vgutTableText"/>
              <w:jc w:val="center"/>
            </w:pPr>
            <w:r>
              <w:t>Список недоработок и ошибок в работе программ</w:t>
            </w:r>
            <w:r w:rsidR="00560B4A">
              <w:t>ы</w:t>
            </w:r>
          </w:p>
        </w:tc>
      </w:tr>
      <w:tr w:rsidR="00605A84" w14:paraId="12CA7E47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D893" w14:textId="77777777" w:rsidR="00605A84" w:rsidRDefault="00605A84" w:rsidP="00E10317">
            <w:pPr>
              <w:pStyle w:val="vgutTableText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190" w14:textId="77777777" w:rsidR="00605A84" w:rsidRDefault="00605A84" w:rsidP="00E10317">
            <w:pPr>
              <w:pStyle w:val="vgutTableText"/>
              <w:jc w:val="center"/>
            </w:pPr>
            <w:r>
              <w:t>Доработка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82D8" w14:textId="4F694225" w:rsidR="00605A84" w:rsidRDefault="00560B4A" w:rsidP="00E10317">
            <w:pPr>
              <w:pStyle w:val="vgutTableText"/>
              <w:jc w:val="center"/>
            </w:pPr>
            <w:r>
              <w:t>1</w:t>
            </w:r>
            <w:r w:rsidR="00605A84">
              <w:t xml:space="preserve"> недел</w:t>
            </w:r>
            <w:r>
              <w:t>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4E6C" w14:textId="77777777" w:rsidR="00605A84" w:rsidRDefault="00605A84" w:rsidP="00E10317">
            <w:pPr>
              <w:pStyle w:val="vgutTableText"/>
              <w:jc w:val="center"/>
            </w:pPr>
            <w:r>
              <w:t>Исправление недочетов, обнаруженных на прошлом этапе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3052" w14:textId="2D232EDA" w:rsidR="00605A84" w:rsidRDefault="00605A84" w:rsidP="00E10317">
            <w:pPr>
              <w:pStyle w:val="vgutTableText"/>
              <w:jc w:val="center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</w:p>
        </w:tc>
      </w:tr>
      <w:tr w:rsidR="0021717C" w14:paraId="35CC52CF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146A" w14:textId="7A91AE5B" w:rsidR="0021717C" w:rsidRDefault="0021717C" w:rsidP="00E10317">
            <w:pPr>
              <w:pStyle w:val="vgutTableText"/>
              <w:jc w:val="center"/>
            </w:pPr>
            <w:r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0C30" w14:textId="746B44DA" w:rsidR="0021717C" w:rsidRDefault="0021717C" w:rsidP="00E10317">
            <w:pPr>
              <w:pStyle w:val="vgutTableText"/>
              <w:jc w:val="center"/>
            </w:pPr>
            <w:r>
              <w:t>Подготовка эксплуатационной документации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5393" w14:textId="24E8AE3D" w:rsidR="0021717C" w:rsidRDefault="0021717C" w:rsidP="00E10317">
            <w:pPr>
              <w:pStyle w:val="vgutTableText"/>
              <w:jc w:val="center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E27A" w14:textId="47649D6E" w:rsidR="0021717C" w:rsidRDefault="0021717C" w:rsidP="00E10317">
            <w:pPr>
              <w:pStyle w:val="vgutTableText"/>
              <w:jc w:val="center"/>
            </w:pPr>
            <w:r>
              <w:t>Написание руководства пользователя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F6AC" w14:textId="77777777" w:rsidR="0021717C" w:rsidRDefault="0021717C" w:rsidP="00E10317">
            <w:pPr>
              <w:pStyle w:val="vgutTableText"/>
              <w:jc w:val="center"/>
            </w:pPr>
            <w:r>
              <w:t>Руководство пользователя</w:t>
            </w:r>
          </w:p>
          <w:p w14:paraId="58224560" w14:textId="77777777" w:rsidR="0021717C" w:rsidRDefault="0021717C" w:rsidP="00E10317">
            <w:pPr>
              <w:pStyle w:val="vgutTableText"/>
              <w:jc w:val="center"/>
            </w:pPr>
          </w:p>
        </w:tc>
      </w:tr>
      <w:tr w:rsidR="0021717C" w14:paraId="12195707" w14:textId="77777777" w:rsidTr="00E10317">
        <w:trPr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1E04" w14:textId="01FC060B" w:rsidR="0021717C" w:rsidRDefault="0021717C" w:rsidP="00E10317">
            <w:pPr>
              <w:pStyle w:val="vgutTableText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7072" w14:textId="26A4D90C" w:rsidR="0021717C" w:rsidRDefault="0021717C" w:rsidP="00E10317">
            <w:pPr>
              <w:pStyle w:val="vgutTableText"/>
              <w:jc w:val="center"/>
            </w:pPr>
            <w:r>
              <w:t>Приемо-сдаточные испытания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FCFF" w14:textId="77777777" w:rsidR="0021717C" w:rsidRDefault="0021717C" w:rsidP="00E10317">
            <w:pPr>
              <w:pStyle w:val="vgutTableText"/>
              <w:jc w:val="center"/>
            </w:pPr>
            <w:r>
              <w:t>2 недели</w:t>
            </w:r>
          </w:p>
          <w:p w14:paraId="05359BF6" w14:textId="72F5397E" w:rsidR="0021717C" w:rsidRDefault="0021717C" w:rsidP="00E10317">
            <w:pPr>
              <w:pStyle w:val="vgut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D7F9" w14:textId="47B0870D" w:rsidR="0021717C" w:rsidRDefault="0021717C" w:rsidP="00E10317">
            <w:pPr>
              <w:pStyle w:val="vgutTableText"/>
              <w:jc w:val="center"/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60B9" w14:textId="724700E1" w:rsidR="0021717C" w:rsidRDefault="0021717C" w:rsidP="00E10317">
            <w:pPr>
              <w:pStyle w:val="vgutTableText"/>
              <w:jc w:val="center"/>
            </w:pPr>
            <w:r>
              <w:t>Оценка в ведомости</w:t>
            </w:r>
          </w:p>
        </w:tc>
      </w:tr>
    </w:tbl>
    <w:p w14:paraId="6E04DF71" w14:textId="77777777" w:rsidR="00605A84" w:rsidRPr="00C51767" w:rsidRDefault="00605A84" w:rsidP="0021717C">
      <w:pPr>
        <w:pStyle w:val="paragraph"/>
        <w:spacing w:before="0" w:beforeAutospacing="0" w:after="0" w:afterAutospacing="0" w:line="360" w:lineRule="auto"/>
        <w:contextualSpacing/>
        <w:jc w:val="both"/>
        <w:textAlignment w:val="baseline"/>
      </w:pPr>
    </w:p>
    <w:p w14:paraId="7E2B9E48" w14:textId="1E853F72" w:rsidR="008F6FA6" w:rsidRDefault="008F6FA6" w:rsidP="008F6FA6">
      <w:pPr>
        <w:pStyle w:val="1"/>
      </w:pPr>
      <w:bookmarkStart w:id="28" w:name="_Toc163517549"/>
      <w:r>
        <w:lastRenderedPageBreak/>
        <w:t>Требования к документированию</w:t>
      </w:r>
      <w:bookmarkEnd w:id="3"/>
      <w:bookmarkEnd w:id="4"/>
      <w:bookmarkEnd w:id="28"/>
    </w:p>
    <w:p w14:paraId="636E2C32" w14:textId="77777777" w:rsidR="00C51767" w:rsidRDefault="00C51767" w:rsidP="00C51767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14A27739" w14:textId="0AD46894" w:rsidR="00C51767" w:rsidRDefault="00FC545E" w:rsidP="00FC545E">
      <w:pPr>
        <w:pStyle w:val="a0"/>
        <w:numPr>
          <w:ilvl w:val="0"/>
          <w:numId w:val="31"/>
        </w:numPr>
        <w:ind w:left="0" w:firstLine="851"/>
        <w:rPr>
          <w:rFonts w:cs="Times New Roman"/>
          <w:szCs w:val="24"/>
        </w:rPr>
      </w:pPr>
      <w:r>
        <w:rPr>
          <w:rFonts w:cs="Times New Roman"/>
        </w:rPr>
        <w:t>т</w:t>
      </w:r>
      <w:r w:rsidR="00C51767">
        <w:rPr>
          <w:rFonts w:cs="Times New Roman"/>
        </w:rPr>
        <w:t>ехническое задание;</w:t>
      </w:r>
    </w:p>
    <w:p w14:paraId="37C47F41" w14:textId="0BD856AB" w:rsidR="00C51767" w:rsidRDefault="00FC545E" w:rsidP="00FC545E">
      <w:pPr>
        <w:pStyle w:val="a0"/>
        <w:numPr>
          <w:ilvl w:val="0"/>
          <w:numId w:val="31"/>
        </w:numPr>
        <w:ind w:left="0" w:firstLine="851"/>
        <w:rPr>
          <w:rFonts w:cs="Times New Roman"/>
          <w:szCs w:val="24"/>
        </w:rPr>
      </w:pPr>
      <w:r>
        <w:rPr>
          <w:rFonts w:cs="Times New Roman"/>
        </w:rPr>
        <w:t>р</w:t>
      </w:r>
      <w:r w:rsidR="00C51767">
        <w:rPr>
          <w:rFonts w:cs="Times New Roman"/>
        </w:rPr>
        <w:t>уководство пользователя;</w:t>
      </w:r>
    </w:p>
    <w:p w14:paraId="0852A746" w14:textId="2922C8F0" w:rsidR="00C51767" w:rsidRDefault="00FC545E" w:rsidP="00FC545E">
      <w:pPr>
        <w:pStyle w:val="a0"/>
        <w:numPr>
          <w:ilvl w:val="0"/>
          <w:numId w:val="31"/>
        </w:numPr>
        <w:ind w:left="0" w:firstLine="851"/>
        <w:rPr>
          <w:rFonts w:cs="Times New Roman"/>
          <w:szCs w:val="24"/>
        </w:rPr>
      </w:pPr>
      <w:r>
        <w:rPr>
          <w:rFonts w:cs="Times New Roman"/>
        </w:rPr>
        <w:t>и</w:t>
      </w:r>
      <w:r w:rsidR="00C51767">
        <w:rPr>
          <w:rFonts w:cs="Times New Roman"/>
        </w:rPr>
        <w:t>сходный код</w:t>
      </w:r>
      <w:r>
        <w:rPr>
          <w:rFonts w:cs="Times New Roman"/>
        </w:rPr>
        <w:t>;</w:t>
      </w:r>
    </w:p>
    <w:p w14:paraId="65E7E6EB" w14:textId="1B2ED840" w:rsidR="00C51767" w:rsidRDefault="00FC545E" w:rsidP="00FC545E">
      <w:pPr>
        <w:pStyle w:val="a0"/>
        <w:numPr>
          <w:ilvl w:val="0"/>
          <w:numId w:val="31"/>
        </w:numPr>
        <w:ind w:left="0" w:firstLine="851"/>
        <w:rPr>
          <w:rFonts w:cs="Times New Roman"/>
          <w:szCs w:val="24"/>
        </w:rPr>
      </w:pPr>
      <w:r>
        <w:rPr>
          <w:rFonts w:cs="Times New Roman"/>
        </w:rPr>
        <w:t>о</w:t>
      </w:r>
      <w:r w:rsidR="00C51767">
        <w:rPr>
          <w:rFonts w:cs="Times New Roman"/>
        </w:rPr>
        <w:t>тчет по УП</w:t>
      </w:r>
      <w:r>
        <w:rPr>
          <w:rFonts w:cs="Times New Roman"/>
        </w:rPr>
        <w:t>;</w:t>
      </w:r>
    </w:p>
    <w:p w14:paraId="52B33CC0" w14:textId="77777777" w:rsidR="00FC545E" w:rsidRPr="00FC545E" w:rsidRDefault="00FC545E" w:rsidP="009439DA">
      <w:pPr>
        <w:pStyle w:val="a0"/>
        <w:numPr>
          <w:ilvl w:val="0"/>
          <w:numId w:val="31"/>
        </w:numPr>
        <w:ind w:left="0" w:firstLine="851"/>
        <w:rPr>
          <w:rFonts w:cs="Times New Roman"/>
          <w:szCs w:val="24"/>
        </w:rPr>
      </w:pPr>
      <w:r>
        <w:rPr>
          <w:rFonts w:cs="Times New Roman"/>
        </w:rPr>
        <w:t>м</w:t>
      </w:r>
      <w:r w:rsidR="00C51767">
        <w:rPr>
          <w:rFonts w:cs="Times New Roman"/>
        </w:rPr>
        <w:t>етодика тестирования.</w:t>
      </w:r>
    </w:p>
    <w:p w14:paraId="231836A9" w14:textId="6A6F80F6" w:rsidR="00605A84" w:rsidRPr="00FC545E" w:rsidRDefault="00605A84" w:rsidP="009439DA">
      <w:pPr>
        <w:spacing w:before="0"/>
        <w:rPr>
          <w:rFonts w:cs="Times New Roman"/>
          <w:szCs w:val="24"/>
        </w:rPr>
      </w:pPr>
      <w:r w:rsidRPr="00FC545E"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72F5AF48" w14:textId="77777777" w:rsidR="00605A84" w:rsidRDefault="00605A84" w:rsidP="00FC545E">
      <w:pPr>
        <w:pStyle w:val="a0"/>
        <w:ind w:left="0" w:firstLine="851"/>
      </w:pPr>
      <w:r>
        <w:t>СТП ВятГУ 101-2004</w:t>
      </w:r>
    </w:p>
    <w:p w14:paraId="56525EB5" w14:textId="77777777" w:rsidR="00605A84" w:rsidRDefault="00605A84" w:rsidP="00FC545E">
      <w:pPr>
        <w:pStyle w:val="a0"/>
        <w:ind w:left="0" w:firstLine="851"/>
      </w:pPr>
      <w:r>
        <w:t>ГОСТ 34.602−2020</w:t>
      </w:r>
    </w:p>
    <w:p w14:paraId="78DFAA63" w14:textId="77777777" w:rsidR="00C51767" w:rsidRPr="00C51767" w:rsidRDefault="00C51767" w:rsidP="00C51767"/>
    <w:sectPr w:rsidR="00C51767" w:rsidRPr="00C51767" w:rsidSect="00D2756B">
      <w:headerReference w:type="default" r:id="rId1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CD1F7" w14:textId="77777777" w:rsidR="007B26F8" w:rsidRDefault="007B26F8">
      <w:pPr>
        <w:spacing w:before="0" w:line="240" w:lineRule="auto"/>
      </w:pPr>
      <w:r>
        <w:separator/>
      </w:r>
    </w:p>
  </w:endnote>
  <w:endnote w:type="continuationSeparator" w:id="0">
    <w:p w14:paraId="07AB5F82" w14:textId="77777777" w:rsidR="007B26F8" w:rsidRDefault="007B26F8">
      <w:pPr>
        <w:spacing w:before="0" w:line="240" w:lineRule="auto"/>
      </w:pPr>
      <w:r>
        <w:continuationSeparator/>
      </w:r>
    </w:p>
  </w:endnote>
  <w:endnote w:type="continuationNotice" w:id="1">
    <w:p w14:paraId="27DBBDE2" w14:textId="77777777" w:rsidR="007B26F8" w:rsidRDefault="007B26F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D0737" w14:textId="77777777" w:rsidR="007B26F8" w:rsidRDefault="007B26F8" w:rsidP="00990EAC">
      <w:pPr>
        <w:spacing w:before="0" w:line="240" w:lineRule="auto"/>
      </w:pPr>
      <w:r>
        <w:separator/>
      </w:r>
    </w:p>
  </w:footnote>
  <w:footnote w:type="continuationSeparator" w:id="0">
    <w:p w14:paraId="5CDEE7D7" w14:textId="77777777" w:rsidR="007B26F8" w:rsidRDefault="007B26F8" w:rsidP="00990EAC">
      <w:pPr>
        <w:spacing w:before="0" w:line="240" w:lineRule="auto"/>
      </w:pPr>
      <w:r>
        <w:continuationSeparator/>
      </w:r>
    </w:p>
  </w:footnote>
  <w:footnote w:type="continuationNotice" w:id="1">
    <w:p w14:paraId="00DB139F" w14:textId="77777777" w:rsidR="007B26F8" w:rsidRDefault="007B26F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B065" w14:textId="54B7B2D9" w:rsidR="006C4386" w:rsidRPr="00C17A21" w:rsidRDefault="006C4386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6C4386" w:rsidRPr="008E27BF" w:rsidRDefault="006C4386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25242A4"/>
    <w:multiLevelType w:val="hybridMultilevel"/>
    <w:tmpl w:val="ADDAFF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F4153E"/>
    <w:multiLevelType w:val="hybridMultilevel"/>
    <w:tmpl w:val="DA7448AE"/>
    <w:lvl w:ilvl="0" w:tplc="9DFC60A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A20D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0D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1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60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4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D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69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28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7185"/>
    <w:multiLevelType w:val="hybridMultilevel"/>
    <w:tmpl w:val="A31E39C2"/>
    <w:lvl w:ilvl="0" w:tplc="85B02E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9A6EF4"/>
    <w:multiLevelType w:val="hybridMultilevel"/>
    <w:tmpl w:val="716E18EA"/>
    <w:lvl w:ilvl="0" w:tplc="165076B2">
      <w:numFmt w:val="bullet"/>
      <w:lvlText w:val="‒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752D10"/>
    <w:multiLevelType w:val="hybridMultilevel"/>
    <w:tmpl w:val="0AC23066"/>
    <w:lvl w:ilvl="0" w:tplc="9DFC6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E07DDF"/>
    <w:multiLevelType w:val="hybridMultilevel"/>
    <w:tmpl w:val="0CF20818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2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9813C8A"/>
    <w:multiLevelType w:val="hybridMultilevel"/>
    <w:tmpl w:val="5B2299C0"/>
    <w:lvl w:ilvl="0" w:tplc="165076B2">
      <w:numFmt w:val="bullet"/>
      <w:lvlText w:val="‒"/>
      <w:lvlJc w:val="left"/>
      <w:pPr>
        <w:ind w:left="157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B673124"/>
    <w:multiLevelType w:val="multilevel"/>
    <w:tmpl w:val="C486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B7547D"/>
    <w:multiLevelType w:val="hybridMultilevel"/>
    <w:tmpl w:val="18F25D9C"/>
    <w:lvl w:ilvl="0" w:tplc="9DFC6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FC60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C7C06"/>
    <w:multiLevelType w:val="hybridMultilevel"/>
    <w:tmpl w:val="A9AA5D38"/>
    <w:lvl w:ilvl="0" w:tplc="83967DE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69661C"/>
    <w:multiLevelType w:val="hybridMultilevel"/>
    <w:tmpl w:val="F712FD96"/>
    <w:lvl w:ilvl="0" w:tplc="165076B2">
      <w:numFmt w:val="bullet"/>
      <w:lvlText w:val="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B3FAA"/>
    <w:multiLevelType w:val="multilevel"/>
    <w:tmpl w:val="60A2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9D2B1C"/>
    <w:multiLevelType w:val="hybridMultilevel"/>
    <w:tmpl w:val="FCB2D57A"/>
    <w:lvl w:ilvl="0" w:tplc="5E64B0E0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6647AD0"/>
    <w:multiLevelType w:val="hybridMultilevel"/>
    <w:tmpl w:val="A7D4DE3E"/>
    <w:lvl w:ilvl="0" w:tplc="5E64B0E0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9D16186"/>
    <w:multiLevelType w:val="hybridMultilevel"/>
    <w:tmpl w:val="1FD2190C"/>
    <w:lvl w:ilvl="0" w:tplc="9DFC60A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A5C50EB"/>
    <w:multiLevelType w:val="hybridMultilevel"/>
    <w:tmpl w:val="99B2EBD2"/>
    <w:lvl w:ilvl="0" w:tplc="165076B2">
      <w:numFmt w:val="bullet"/>
      <w:lvlText w:val="‒"/>
      <w:lvlJc w:val="left"/>
      <w:pPr>
        <w:ind w:left="157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4E32D5"/>
    <w:multiLevelType w:val="hybridMultilevel"/>
    <w:tmpl w:val="BDFA9630"/>
    <w:lvl w:ilvl="0" w:tplc="5E64B0E0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9F9509A"/>
    <w:multiLevelType w:val="hybridMultilevel"/>
    <w:tmpl w:val="E82A1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75D6F64"/>
    <w:multiLevelType w:val="hybridMultilevel"/>
    <w:tmpl w:val="56F68E86"/>
    <w:lvl w:ilvl="0" w:tplc="85B02E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B955234"/>
    <w:multiLevelType w:val="hybridMultilevel"/>
    <w:tmpl w:val="CF826E24"/>
    <w:lvl w:ilvl="0" w:tplc="165076B2">
      <w:numFmt w:val="bullet"/>
      <w:lvlText w:val="‒"/>
      <w:lvlJc w:val="left"/>
      <w:pPr>
        <w:ind w:left="157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8" w15:restartNumberingAfterBreak="0">
    <w:nsid w:val="7E067AA8"/>
    <w:multiLevelType w:val="hybridMultilevel"/>
    <w:tmpl w:val="A094E9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7"/>
  </w:num>
  <w:num w:numId="6">
    <w:abstractNumId w:val="15"/>
  </w:num>
  <w:num w:numId="7">
    <w:abstractNumId w:val="21"/>
  </w:num>
  <w:num w:numId="8">
    <w:abstractNumId w:val="28"/>
  </w:num>
  <w:num w:numId="9">
    <w:abstractNumId w:val="31"/>
  </w:num>
  <w:num w:numId="10">
    <w:abstractNumId w:val="18"/>
  </w:num>
  <w:num w:numId="11">
    <w:abstractNumId w:val="24"/>
  </w:num>
  <w:num w:numId="12">
    <w:abstractNumId w:val="37"/>
  </w:num>
  <w:num w:numId="13">
    <w:abstractNumId w:val="12"/>
  </w:num>
  <w:num w:numId="14">
    <w:abstractNumId w:val="14"/>
  </w:num>
  <w:num w:numId="15">
    <w:abstractNumId w:val="9"/>
  </w:num>
  <w:num w:numId="16">
    <w:abstractNumId w:val="32"/>
  </w:num>
  <w:num w:numId="17">
    <w:abstractNumId w:val="26"/>
  </w:num>
  <w:num w:numId="18">
    <w:abstractNumId w:val="8"/>
  </w:num>
  <w:num w:numId="19">
    <w:abstractNumId w:val="13"/>
  </w:num>
  <w:num w:numId="20">
    <w:abstractNumId w:val="34"/>
  </w:num>
  <w:num w:numId="21">
    <w:abstractNumId w:val="35"/>
  </w:num>
  <w:num w:numId="22">
    <w:abstractNumId w:val="3"/>
  </w:num>
  <w:num w:numId="23">
    <w:abstractNumId w:val="10"/>
  </w:num>
  <w:num w:numId="24">
    <w:abstractNumId w:val="38"/>
  </w:num>
  <w:num w:numId="25">
    <w:abstractNumId w:val="1"/>
  </w:num>
  <w:num w:numId="26">
    <w:abstractNumId w:val="30"/>
  </w:num>
  <w:num w:numId="27">
    <w:abstractNumId w:val="22"/>
  </w:num>
  <w:num w:numId="28">
    <w:abstractNumId w:val="4"/>
  </w:num>
  <w:num w:numId="29">
    <w:abstractNumId w:val="16"/>
  </w:num>
  <w:num w:numId="30">
    <w:abstractNumId w:val="2"/>
  </w:num>
  <w:num w:numId="31">
    <w:abstractNumId w:val="10"/>
  </w:num>
  <w:num w:numId="32">
    <w:abstractNumId w:val="19"/>
  </w:num>
  <w:num w:numId="33">
    <w:abstractNumId w:val="6"/>
  </w:num>
  <w:num w:numId="34">
    <w:abstractNumId w:val="29"/>
  </w:num>
  <w:num w:numId="35">
    <w:abstractNumId w:val="36"/>
  </w:num>
  <w:num w:numId="36">
    <w:abstractNumId w:val="17"/>
  </w:num>
  <w:num w:numId="37">
    <w:abstractNumId w:val="23"/>
  </w:num>
  <w:num w:numId="38">
    <w:abstractNumId w:val="25"/>
  </w:num>
  <w:num w:numId="39">
    <w:abstractNumId w:val="20"/>
  </w:num>
  <w:num w:numId="40">
    <w:abstractNumId w:val="33"/>
  </w:num>
  <w:num w:numId="41">
    <w:abstractNumId w:val="10"/>
  </w:num>
  <w:num w:numId="4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6765"/>
    <w:rsid w:val="00006E05"/>
    <w:rsid w:val="00012C4C"/>
    <w:rsid w:val="00015480"/>
    <w:rsid w:val="00015C72"/>
    <w:rsid w:val="00020BAB"/>
    <w:rsid w:val="00020C2C"/>
    <w:rsid w:val="00022AE1"/>
    <w:rsid w:val="00024473"/>
    <w:rsid w:val="00024B56"/>
    <w:rsid w:val="00027A75"/>
    <w:rsid w:val="00032359"/>
    <w:rsid w:val="00033833"/>
    <w:rsid w:val="00035A26"/>
    <w:rsid w:val="00037B3E"/>
    <w:rsid w:val="00040D1E"/>
    <w:rsid w:val="0004336A"/>
    <w:rsid w:val="00044093"/>
    <w:rsid w:val="0004469E"/>
    <w:rsid w:val="00046056"/>
    <w:rsid w:val="00050EC7"/>
    <w:rsid w:val="00051403"/>
    <w:rsid w:val="0005745E"/>
    <w:rsid w:val="00061F64"/>
    <w:rsid w:val="00066F6D"/>
    <w:rsid w:val="0008146F"/>
    <w:rsid w:val="000934BA"/>
    <w:rsid w:val="00094729"/>
    <w:rsid w:val="00095125"/>
    <w:rsid w:val="00096EC7"/>
    <w:rsid w:val="000A13E2"/>
    <w:rsid w:val="000A537A"/>
    <w:rsid w:val="000A7AF3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4775"/>
    <w:rsid w:val="00106B06"/>
    <w:rsid w:val="0011316B"/>
    <w:rsid w:val="00113935"/>
    <w:rsid w:val="00113B2E"/>
    <w:rsid w:val="001157C8"/>
    <w:rsid w:val="00116533"/>
    <w:rsid w:val="001223A9"/>
    <w:rsid w:val="001238DC"/>
    <w:rsid w:val="001275E2"/>
    <w:rsid w:val="00127A5A"/>
    <w:rsid w:val="00127A98"/>
    <w:rsid w:val="0013162A"/>
    <w:rsid w:val="0013287A"/>
    <w:rsid w:val="001357A2"/>
    <w:rsid w:val="0014409A"/>
    <w:rsid w:val="00150617"/>
    <w:rsid w:val="00151024"/>
    <w:rsid w:val="00151217"/>
    <w:rsid w:val="00155A8D"/>
    <w:rsid w:val="001571A3"/>
    <w:rsid w:val="0016119C"/>
    <w:rsid w:val="001673EC"/>
    <w:rsid w:val="00172DBA"/>
    <w:rsid w:val="00180B6C"/>
    <w:rsid w:val="00180B94"/>
    <w:rsid w:val="001835F3"/>
    <w:rsid w:val="00186EFA"/>
    <w:rsid w:val="001875D0"/>
    <w:rsid w:val="0019044F"/>
    <w:rsid w:val="001A12C2"/>
    <w:rsid w:val="001A1E8D"/>
    <w:rsid w:val="001A50A1"/>
    <w:rsid w:val="001B065B"/>
    <w:rsid w:val="001B0E64"/>
    <w:rsid w:val="001B3C9B"/>
    <w:rsid w:val="001B786C"/>
    <w:rsid w:val="001B794F"/>
    <w:rsid w:val="001D06F1"/>
    <w:rsid w:val="001D3FB1"/>
    <w:rsid w:val="001E50FB"/>
    <w:rsid w:val="001F3C1A"/>
    <w:rsid w:val="001F4BA3"/>
    <w:rsid w:val="001F5E9C"/>
    <w:rsid w:val="001F61FC"/>
    <w:rsid w:val="00201509"/>
    <w:rsid w:val="00206F9A"/>
    <w:rsid w:val="00207444"/>
    <w:rsid w:val="00216147"/>
    <w:rsid w:val="0021717C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505D"/>
    <w:rsid w:val="00256697"/>
    <w:rsid w:val="00263185"/>
    <w:rsid w:val="0026423B"/>
    <w:rsid w:val="00270C38"/>
    <w:rsid w:val="00276CAB"/>
    <w:rsid w:val="00277614"/>
    <w:rsid w:val="00287464"/>
    <w:rsid w:val="00287E94"/>
    <w:rsid w:val="00292B29"/>
    <w:rsid w:val="002952BC"/>
    <w:rsid w:val="00295D9C"/>
    <w:rsid w:val="00296BBF"/>
    <w:rsid w:val="002A514A"/>
    <w:rsid w:val="002A56D9"/>
    <w:rsid w:val="002B6EE9"/>
    <w:rsid w:val="002C1982"/>
    <w:rsid w:val="002C24D5"/>
    <w:rsid w:val="002C4EDC"/>
    <w:rsid w:val="002D354A"/>
    <w:rsid w:val="002D4BD5"/>
    <w:rsid w:val="002D5B25"/>
    <w:rsid w:val="002D5ED0"/>
    <w:rsid w:val="002E28E9"/>
    <w:rsid w:val="002E6C0A"/>
    <w:rsid w:val="002F15DD"/>
    <w:rsid w:val="002F2DC7"/>
    <w:rsid w:val="002F4C61"/>
    <w:rsid w:val="00303DC8"/>
    <w:rsid w:val="00311E97"/>
    <w:rsid w:val="00312254"/>
    <w:rsid w:val="00312F95"/>
    <w:rsid w:val="00317BF7"/>
    <w:rsid w:val="00323F6E"/>
    <w:rsid w:val="00326605"/>
    <w:rsid w:val="00336011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306"/>
    <w:rsid w:val="00380D25"/>
    <w:rsid w:val="00383468"/>
    <w:rsid w:val="00386F3E"/>
    <w:rsid w:val="00387E10"/>
    <w:rsid w:val="00390EAB"/>
    <w:rsid w:val="003915BE"/>
    <w:rsid w:val="00393F45"/>
    <w:rsid w:val="00397496"/>
    <w:rsid w:val="003A014C"/>
    <w:rsid w:val="003A4E95"/>
    <w:rsid w:val="003A546E"/>
    <w:rsid w:val="003A72AB"/>
    <w:rsid w:val="003B4CD0"/>
    <w:rsid w:val="003C2810"/>
    <w:rsid w:val="003C31A9"/>
    <w:rsid w:val="003D3E93"/>
    <w:rsid w:val="003D61D2"/>
    <w:rsid w:val="003E0217"/>
    <w:rsid w:val="003E09BF"/>
    <w:rsid w:val="003E160F"/>
    <w:rsid w:val="003E1A1B"/>
    <w:rsid w:val="003E22A5"/>
    <w:rsid w:val="003E3011"/>
    <w:rsid w:val="003E3B91"/>
    <w:rsid w:val="003E58AE"/>
    <w:rsid w:val="003E5BA6"/>
    <w:rsid w:val="003E72CD"/>
    <w:rsid w:val="003F2062"/>
    <w:rsid w:val="003F3F0D"/>
    <w:rsid w:val="00410843"/>
    <w:rsid w:val="00412E47"/>
    <w:rsid w:val="004347A5"/>
    <w:rsid w:val="004415E8"/>
    <w:rsid w:val="00442256"/>
    <w:rsid w:val="004463F3"/>
    <w:rsid w:val="00447629"/>
    <w:rsid w:val="00450B06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91682"/>
    <w:rsid w:val="0049597B"/>
    <w:rsid w:val="004A0033"/>
    <w:rsid w:val="004A0E13"/>
    <w:rsid w:val="004A34C3"/>
    <w:rsid w:val="004A7A41"/>
    <w:rsid w:val="004B0C8E"/>
    <w:rsid w:val="004B0F88"/>
    <w:rsid w:val="004B286D"/>
    <w:rsid w:val="004B7636"/>
    <w:rsid w:val="004C5524"/>
    <w:rsid w:val="004C698F"/>
    <w:rsid w:val="004E6BAF"/>
    <w:rsid w:val="004F01BF"/>
    <w:rsid w:val="004F06D5"/>
    <w:rsid w:val="004F093A"/>
    <w:rsid w:val="004F4389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1614D"/>
    <w:rsid w:val="00520669"/>
    <w:rsid w:val="00520B6A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717"/>
    <w:rsid w:val="00555E69"/>
    <w:rsid w:val="0056036E"/>
    <w:rsid w:val="0056079D"/>
    <w:rsid w:val="00560B4A"/>
    <w:rsid w:val="00561F8C"/>
    <w:rsid w:val="0057389A"/>
    <w:rsid w:val="00576138"/>
    <w:rsid w:val="005764B1"/>
    <w:rsid w:val="00580303"/>
    <w:rsid w:val="00584E3E"/>
    <w:rsid w:val="00592879"/>
    <w:rsid w:val="00593CF7"/>
    <w:rsid w:val="005972E7"/>
    <w:rsid w:val="005A109B"/>
    <w:rsid w:val="005A188B"/>
    <w:rsid w:val="005A4E60"/>
    <w:rsid w:val="005A6340"/>
    <w:rsid w:val="005B38F3"/>
    <w:rsid w:val="005B5089"/>
    <w:rsid w:val="005C2B0E"/>
    <w:rsid w:val="005C5458"/>
    <w:rsid w:val="005C5CB6"/>
    <w:rsid w:val="005D1D9F"/>
    <w:rsid w:val="005D4ECA"/>
    <w:rsid w:val="005E38E8"/>
    <w:rsid w:val="005E7941"/>
    <w:rsid w:val="005F0877"/>
    <w:rsid w:val="005F0B98"/>
    <w:rsid w:val="005F3331"/>
    <w:rsid w:val="005F6319"/>
    <w:rsid w:val="006007E9"/>
    <w:rsid w:val="006019D4"/>
    <w:rsid w:val="00602DC9"/>
    <w:rsid w:val="006030ED"/>
    <w:rsid w:val="006044A9"/>
    <w:rsid w:val="00605A84"/>
    <w:rsid w:val="00606C43"/>
    <w:rsid w:val="00611396"/>
    <w:rsid w:val="0061481A"/>
    <w:rsid w:val="00617345"/>
    <w:rsid w:val="00620630"/>
    <w:rsid w:val="006252D8"/>
    <w:rsid w:val="0062534D"/>
    <w:rsid w:val="006267F9"/>
    <w:rsid w:val="00627BC1"/>
    <w:rsid w:val="006324C6"/>
    <w:rsid w:val="00632CD4"/>
    <w:rsid w:val="00636E3B"/>
    <w:rsid w:val="00642FB9"/>
    <w:rsid w:val="00645BED"/>
    <w:rsid w:val="0064643E"/>
    <w:rsid w:val="00656AD3"/>
    <w:rsid w:val="00661775"/>
    <w:rsid w:val="006638C9"/>
    <w:rsid w:val="006652DC"/>
    <w:rsid w:val="006673D6"/>
    <w:rsid w:val="00671CDE"/>
    <w:rsid w:val="006878DB"/>
    <w:rsid w:val="00692006"/>
    <w:rsid w:val="0069511F"/>
    <w:rsid w:val="00695763"/>
    <w:rsid w:val="006A3648"/>
    <w:rsid w:val="006A4E6C"/>
    <w:rsid w:val="006A534C"/>
    <w:rsid w:val="006A5DFD"/>
    <w:rsid w:val="006C1170"/>
    <w:rsid w:val="006C4386"/>
    <w:rsid w:val="006D0103"/>
    <w:rsid w:val="006D422E"/>
    <w:rsid w:val="006D46A3"/>
    <w:rsid w:val="006E4EA7"/>
    <w:rsid w:val="006E5F28"/>
    <w:rsid w:val="006E62EB"/>
    <w:rsid w:val="006E7B7F"/>
    <w:rsid w:val="006F1BCB"/>
    <w:rsid w:val="006F512D"/>
    <w:rsid w:val="00701738"/>
    <w:rsid w:val="00702405"/>
    <w:rsid w:val="00706D32"/>
    <w:rsid w:val="0071279D"/>
    <w:rsid w:val="00715222"/>
    <w:rsid w:val="007157E7"/>
    <w:rsid w:val="00717B43"/>
    <w:rsid w:val="00737C8E"/>
    <w:rsid w:val="00741EC2"/>
    <w:rsid w:val="00742650"/>
    <w:rsid w:val="007445A3"/>
    <w:rsid w:val="00747AA0"/>
    <w:rsid w:val="00750FB7"/>
    <w:rsid w:val="007522DD"/>
    <w:rsid w:val="00754BCD"/>
    <w:rsid w:val="00761F22"/>
    <w:rsid w:val="007630D2"/>
    <w:rsid w:val="007661F7"/>
    <w:rsid w:val="0076691E"/>
    <w:rsid w:val="007670C1"/>
    <w:rsid w:val="00770291"/>
    <w:rsid w:val="00773671"/>
    <w:rsid w:val="00773EC7"/>
    <w:rsid w:val="00775FCB"/>
    <w:rsid w:val="007763F6"/>
    <w:rsid w:val="00781889"/>
    <w:rsid w:val="007827AA"/>
    <w:rsid w:val="0079077C"/>
    <w:rsid w:val="007A0770"/>
    <w:rsid w:val="007A3137"/>
    <w:rsid w:val="007A44EC"/>
    <w:rsid w:val="007A670B"/>
    <w:rsid w:val="007B15FB"/>
    <w:rsid w:val="007B26F8"/>
    <w:rsid w:val="007B2E9D"/>
    <w:rsid w:val="007B79AA"/>
    <w:rsid w:val="007C2693"/>
    <w:rsid w:val="007C3248"/>
    <w:rsid w:val="007C5DA6"/>
    <w:rsid w:val="007C648D"/>
    <w:rsid w:val="007C6517"/>
    <w:rsid w:val="007C7277"/>
    <w:rsid w:val="007D189A"/>
    <w:rsid w:val="007D18D6"/>
    <w:rsid w:val="007D6455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0F87"/>
    <w:rsid w:val="008233FB"/>
    <w:rsid w:val="008239DB"/>
    <w:rsid w:val="00840576"/>
    <w:rsid w:val="008423E4"/>
    <w:rsid w:val="008441FC"/>
    <w:rsid w:val="00847368"/>
    <w:rsid w:val="00851CEE"/>
    <w:rsid w:val="00853022"/>
    <w:rsid w:val="00854792"/>
    <w:rsid w:val="00856459"/>
    <w:rsid w:val="00860B07"/>
    <w:rsid w:val="00873C68"/>
    <w:rsid w:val="0087625E"/>
    <w:rsid w:val="008821B6"/>
    <w:rsid w:val="00884B07"/>
    <w:rsid w:val="00887461"/>
    <w:rsid w:val="008913CD"/>
    <w:rsid w:val="00895567"/>
    <w:rsid w:val="008A19F3"/>
    <w:rsid w:val="008A3C7E"/>
    <w:rsid w:val="008A447D"/>
    <w:rsid w:val="008A69AA"/>
    <w:rsid w:val="008A7235"/>
    <w:rsid w:val="008B1742"/>
    <w:rsid w:val="008B2FF6"/>
    <w:rsid w:val="008B3835"/>
    <w:rsid w:val="008B5671"/>
    <w:rsid w:val="008B57AD"/>
    <w:rsid w:val="008C0D47"/>
    <w:rsid w:val="008C1370"/>
    <w:rsid w:val="008C1D13"/>
    <w:rsid w:val="008C30AA"/>
    <w:rsid w:val="008C6310"/>
    <w:rsid w:val="008D417C"/>
    <w:rsid w:val="008D6356"/>
    <w:rsid w:val="008F4105"/>
    <w:rsid w:val="008F678A"/>
    <w:rsid w:val="008F6FA6"/>
    <w:rsid w:val="00903550"/>
    <w:rsid w:val="00907058"/>
    <w:rsid w:val="0090747E"/>
    <w:rsid w:val="009078D1"/>
    <w:rsid w:val="00912AA6"/>
    <w:rsid w:val="00915304"/>
    <w:rsid w:val="00917BB7"/>
    <w:rsid w:val="0092285C"/>
    <w:rsid w:val="00922A0E"/>
    <w:rsid w:val="009236FA"/>
    <w:rsid w:val="009274E5"/>
    <w:rsid w:val="00927DD9"/>
    <w:rsid w:val="00930B24"/>
    <w:rsid w:val="00931494"/>
    <w:rsid w:val="00932527"/>
    <w:rsid w:val="00936CE8"/>
    <w:rsid w:val="00940731"/>
    <w:rsid w:val="00941637"/>
    <w:rsid w:val="009433D1"/>
    <w:rsid w:val="009439DA"/>
    <w:rsid w:val="00944557"/>
    <w:rsid w:val="00946800"/>
    <w:rsid w:val="00950955"/>
    <w:rsid w:val="0095138C"/>
    <w:rsid w:val="00955863"/>
    <w:rsid w:val="0095646F"/>
    <w:rsid w:val="00957C73"/>
    <w:rsid w:val="00962BF3"/>
    <w:rsid w:val="00965644"/>
    <w:rsid w:val="0096798D"/>
    <w:rsid w:val="00970E98"/>
    <w:rsid w:val="00971A13"/>
    <w:rsid w:val="009730DA"/>
    <w:rsid w:val="0097494B"/>
    <w:rsid w:val="0097511E"/>
    <w:rsid w:val="0098081B"/>
    <w:rsid w:val="0098133E"/>
    <w:rsid w:val="009843E2"/>
    <w:rsid w:val="009863FC"/>
    <w:rsid w:val="0098708B"/>
    <w:rsid w:val="00990EAC"/>
    <w:rsid w:val="00991D11"/>
    <w:rsid w:val="009943BD"/>
    <w:rsid w:val="0099717C"/>
    <w:rsid w:val="00997825"/>
    <w:rsid w:val="009A1CB3"/>
    <w:rsid w:val="009A6A74"/>
    <w:rsid w:val="009A78AA"/>
    <w:rsid w:val="009B1509"/>
    <w:rsid w:val="009C0A97"/>
    <w:rsid w:val="009C15AC"/>
    <w:rsid w:val="009C1E84"/>
    <w:rsid w:val="009C2712"/>
    <w:rsid w:val="009C36DE"/>
    <w:rsid w:val="009C5201"/>
    <w:rsid w:val="009C62A8"/>
    <w:rsid w:val="009C6785"/>
    <w:rsid w:val="009C7FCD"/>
    <w:rsid w:val="009D31D0"/>
    <w:rsid w:val="009D483E"/>
    <w:rsid w:val="009D5528"/>
    <w:rsid w:val="009D6117"/>
    <w:rsid w:val="009D69EC"/>
    <w:rsid w:val="009E65D1"/>
    <w:rsid w:val="009F1C8A"/>
    <w:rsid w:val="009F3CBB"/>
    <w:rsid w:val="009F59D7"/>
    <w:rsid w:val="00A0279B"/>
    <w:rsid w:val="00A04933"/>
    <w:rsid w:val="00A06116"/>
    <w:rsid w:val="00A17E57"/>
    <w:rsid w:val="00A22E7D"/>
    <w:rsid w:val="00A26122"/>
    <w:rsid w:val="00A31203"/>
    <w:rsid w:val="00A3550C"/>
    <w:rsid w:val="00A43971"/>
    <w:rsid w:val="00A43D43"/>
    <w:rsid w:val="00A45314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6D5"/>
    <w:rsid w:val="00A80780"/>
    <w:rsid w:val="00A82498"/>
    <w:rsid w:val="00A8634C"/>
    <w:rsid w:val="00A86655"/>
    <w:rsid w:val="00A93B7E"/>
    <w:rsid w:val="00A94919"/>
    <w:rsid w:val="00A97A8E"/>
    <w:rsid w:val="00AA487E"/>
    <w:rsid w:val="00AA50F6"/>
    <w:rsid w:val="00AB047F"/>
    <w:rsid w:val="00AB05C4"/>
    <w:rsid w:val="00AB276B"/>
    <w:rsid w:val="00AB35E9"/>
    <w:rsid w:val="00AB465D"/>
    <w:rsid w:val="00AB7875"/>
    <w:rsid w:val="00AC354C"/>
    <w:rsid w:val="00AC4F31"/>
    <w:rsid w:val="00AC53A7"/>
    <w:rsid w:val="00AD0740"/>
    <w:rsid w:val="00AD0C65"/>
    <w:rsid w:val="00AD1E5B"/>
    <w:rsid w:val="00AD74DC"/>
    <w:rsid w:val="00AE39D4"/>
    <w:rsid w:val="00AE4CE5"/>
    <w:rsid w:val="00AE6595"/>
    <w:rsid w:val="00AF478D"/>
    <w:rsid w:val="00AF7668"/>
    <w:rsid w:val="00B03AEB"/>
    <w:rsid w:val="00B06B73"/>
    <w:rsid w:val="00B06BE0"/>
    <w:rsid w:val="00B125F0"/>
    <w:rsid w:val="00B13759"/>
    <w:rsid w:val="00B259A4"/>
    <w:rsid w:val="00B27F07"/>
    <w:rsid w:val="00B3164A"/>
    <w:rsid w:val="00B36C5A"/>
    <w:rsid w:val="00B37E6B"/>
    <w:rsid w:val="00B426FB"/>
    <w:rsid w:val="00B54E8A"/>
    <w:rsid w:val="00B62D3F"/>
    <w:rsid w:val="00B63A5B"/>
    <w:rsid w:val="00B6451B"/>
    <w:rsid w:val="00B6574F"/>
    <w:rsid w:val="00B6663A"/>
    <w:rsid w:val="00B70532"/>
    <w:rsid w:val="00B7174E"/>
    <w:rsid w:val="00B75531"/>
    <w:rsid w:val="00B76439"/>
    <w:rsid w:val="00B775B6"/>
    <w:rsid w:val="00B82E65"/>
    <w:rsid w:val="00B834BF"/>
    <w:rsid w:val="00B84157"/>
    <w:rsid w:val="00B97952"/>
    <w:rsid w:val="00BB0350"/>
    <w:rsid w:val="00BB41FD"/>
    <w:rsid w:val="00BB6924"/>
    <w:rsid w:val="00BB7AEE"/>
    <w:rsid w:val="00BC1631"/>
    <w:rsid w:val="00BC17B4"/>
    <w:rsid w:val="00BC1EAC"/>
    <w:rsid w:val="00BC283C"/>
    <w:rsid w:val="00BC6B58"/>
    <w:rsid w:val="00BD2B75"/>
    <w:rsid w:val="00BD442E"/>
    <w:rsid w:val="00BD738C"/>
    <w:rsid w:val="00BE39B8"/>
    <w:rsid w:val="00BE71FF"/>
    <w:rsid w:val="00BF0033"/>
    <w:rsid w:val="00BF25D9"/>
    <w:rsid w:val="00BF44A4"/>
    <w:rsid w:val="00BF7BFF"/>
    <w:rsid w:val="00C035AA"/>
    <w:rsid w:val="00C10587"/>
    <w:rsid w:val="00C105A1"/>
    <w:rsid w:val="00C10B2D"/>
    <w:rsid w:val="00C11E33"/>
    <w:rsid w:val="00C122F9"/>
    <w:rsid w:val="00C1681F"/>
    <w:rsid w:val="00C17699"/>
    <w:rsid w:val="00C17DCE"/>
    <w:rsid w:val="00C22636"/>
    <w:rsid w:val="00C2408C"/>
    <w:rsid w:val="00C2540F"/>
    <w:rsid w:val="00C435ED"/>
    <w:rsid w:val="00C44F52"/>
    <w:rsid w:val="00C51767"/>
    <w:rsid w:val="00C52A0D"/>
    <w:rsid w:val="00C54F79"/>
    <w:rsid w:val="00C61DF4"/>
    <w:rsid w:val="00C64D60"/>
    <w:rsid w:val="00C73353"/>
    <w:rsid w:val="00C75C39"/>
    <w:rsid w:val="00C83D00"/>
    <w:rsid w:val="00C86701"/>
    <w:rsid w:val="00C8774D"/>
    <w:rsid w:val="00C92C19"/>
    <w:rsid w:val="00C9376A"/>
    <w:rsid w:val="00C93C3A"/>
    <w:rsid w:val="00C96227"/>
    <w:rsid w:val="00CA00D7"/>
    <w:rsid w:val="00CA1B74"/>
    <w:rsid w:val="00CA2006"/>
    <w:rsid w:val="00CA462A"/>
    <w:rsid w:val="00CA46E3"/>
    <w:rsid w:val="00CA4DBF"/>
    <w:rsid w:val="00CB1422"/>
    <w:rsid w:val="00CB211A"/>
    <w:rsid w:val="00CC3B6C"/>
    <w:rsid w:val="00CD1405"/>
    <w:rsid w:val="00CD26BE"/>
    <w:rsid w:val="00CD399B"/>
    <w:rsid w:val="00CE1EE3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47617"/>
    <w:rsid w:val="00D5199F"/>
    <w:rsid w:val="00D54ECC"/>
    <w:rsid w:val="00D6261A"/>
    <w:rsid w:val="00D640B1"/>
    <w:rsid w:val="00D664C5"/>
    <w:rsid w:val="00D7189D"/>
    <w:rsid w:val="00D730CA"/>
    <w:rsid w:val="00D76595"/>
    <w:rsid w:val="00D77BEA"/>
    <w:rsid w:val="00D801DF"/>
    <w:rsid w:val="00D86307"/>
    <w:rsid w:val="00D94F64"/>
    <w:rsid w:val="00D978E4"/>
    <w:rsid w:val="00DA33AC"/>
    <w:rsid w:val="00DA64D0"/>
    <w:rsid w:val="00DA6582"/>
    <w:rsid w:val="00DB07F7"/>
    <w:rsid w:val="00DB0DFE"/>
    <w:rsid w:val="00DB22BA"/>
    <w:rsid w:val="00DB67CB"/>
    <w:rsid w:val="00DB7A50"/>
    <w:rsid w:val="00DC22C2"/>
    <w:rsid w:val="00DC575A"/>
    <w:rsid w:val="00DC5FE1"/>
    <w:rsid w:val="00DD2B98"/>
    <w:rsid w:val="00DD4754"/>
    <w:rsid w:val="00DE0133"/>
    <w:rsid w:val="00DE03C1"/>
    <w:rsid w:val="00DE18B5"/>
    <w:rsid w:val="00DF09F4"/>
    <w:rsid w:val="00E02E0B"/>
    <w:rsid w:val="00E0593E"/>
    <w:rsid w:val="00E10317"/>
    <w:rsid w:val="00E15171"/>
    <w:rsid w:val="00E208B0"/>
    <w:rsid w:val="00E20BB9"/>
    <w:rsid w:val="00E210AB"/>
    <w:rsid w:val="00E26720"/>
    <w:rsid w:val="00E34BFF"/>
    <w:rsid w:val="00E36DF7"/>
    <w:rsid w:val="00E3734F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90C"/>
    <w:rsid w:val="00E9310F"/>
    <w:rsid w:val="00E96B0F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538C"/>
    <w:rsid w:val="00ED6B45"/>
    <w:rsid w:val="00ED7346"/>
    <w:rsid w:val="00ED77F3"/>
    <w:rsid w:val="00EE45D4"/>
    <w:rsid w:val="00EE7145"/>
    <w:rsid w:val="00EF1410"/>
    <w:rsid w:val="00EF4077"/>
    <w:rsid w:val="00F035E0"/>
    <w:rsid w:val="00F03B52"/>
    <w:rsid w:val="00F05BB5"/>
    <w:rsid w:val="00F113BF"/>
    <w:rsid w:val="00F20633"/>
    <w:rsid w:val="00F20ED0"/>
    <w:rsid w:val="00F2337D"/>
    <w:rsid w:val="00F242A1"/>
    <w:rsid w:val="00F25908"/>
    <w:rsid w:val="00F26E37"/>
    <w:rsid w:val="00F31177"/>
    <w:rsid w:val="00F3135C"/>
    <w:rsid w:val="00F32A7C"/>
    <w:rsid w:val="00F34EC4"/>
    <w:rsid w:val="00F374E5"/>
    <w:rsid w:val="00F4030E"/>
    <w:rsid w:val="00F426B7"/>
    <w:rsid w:val="00F4271F"/>
    <w:rsid w:val="00F5534E"/>
    <w:rsid w:val="00F556F0"/>
    <w:rsid w:val="00F56A33"/>
    <w:rsid w:val="00F6042B"/>
    <w:rsid w:val="00F62A47"/>
    <w:rsid w:val="00F62DCD"/>
    <w:rsid w:val="00F63C4D"/>
    <w:rsid w:val="00F647F9"/>
    <w:rsid w:val="00F7451A"/>
    <w:rsid w:val="00F745DD"/>
    <w:rsid w:val="00F748C1"/>
    <w:rsid w:val="00F759AC"/>
    <w:rsid w:val="00F7698A"/>
    <w:rsid w:val="00F76B03"/>
    <w:rsid w:val="00F76EBD"/>
    <w:rsid w:val="00F8478E"/>
    <w:rsid w:val="00F84AC0"/>
    <w:rsid w:val="00F84B99"/>
    <w:rsid w:val="00F85769"/>
    <w:rsid w:val="00F8700A"/>
    <w:rsid w:val="00F91124"/>
    <w:rsid w:val="00F97FC2"/>
    <w:rsid w:val="00FA3223"/>
    <w:rsid w:val="00FA6956"/>
    <w:rsid w:val="00FB0572"/>
    <w:rsid w:val="00FB05EA"/>
    <w:rsid w:val="00FB5739"/>
    <w:rsid w:val="00FB6BFF"/>
    <w:rsid w:val="00FC545E"/>
    <w:rsid w:val="00FC6AE0"/>
    <w:rsid w:val="00FD0C4A"/>
    <w:rsid w:val="00FD2680"/>
    <w:rsid w:val="00FD2ABB"/>
    <w:rsid w:val="00FD73B1"/>
    <w:rsid w:val="00FE1489"/>
    <w:rsid w:val="00FE1DCF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8634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qFormat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BC6B58"/>
  </w:style>
  <w:style w:type="paragraph" w:customStyle="1" w:styleId="paragraph">
    <w:name w:val="paragraph"/>
    <w:basedOn w:val="a1"/>
    <w:rsid w:val="00C5176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eop">
    <w:name w:val="eop"/>
    <w:basedOn w:val="a2"/>
    <w:rsid w:val="00C51767"/>
  </w:style>
  <w:style w:type="paragraph" w:styleId="afc">
    <w:name w:val="Normal (Web)"/>
    <w:basedOn w:val="a1"/>
    <w:uiPriority w:val="99"/>
    <w:unhideWhenUsed/>
    <w:rsid w:val="0015102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d">
    <w:name w:val="Strong"/>
    <w:basedOn w:val="a2"/>
    <w:uiPriority w:val="22"/>
    <w:qFormat/>
    <w:rsid w:val="00151024"/>
    <w:rPr>
      <w:b/>
      <w:bCs/>
    </w:rPr>
  </w:style>
  <w:style w:type="paragraph" w:customStyle="1" w:styleId="katex-block">
    <w:name w:val="katex-block"/>
    <w:basedOn w:val="a1"/>
    <w:rsid w:val="0015102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katex-mathml">
    <w:name w:val="katex-mathml"/>
    <w:basedOn w:val="a2"/>
    <w:rsid w:val="00151024"/>
  </w:style>
  <w:style w:type="paragraph" w:styleId="HTML">
    <w:name w:val="HTML Preformatted"/>
    <w:basedOn w:val="a1"/>
    <w:link w:val="HTML0"/>
    <w:uiPriority w:val="99"/>
    <w:semiHidden/>
    <w:unhideWhenUsed/>
    <w:rsid w:val="0015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5102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151024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2"/>
    <w:rsid w:val="00151024"/>
  </w:style>
  <w:style w:type="character" w:customStyle="1" w:styleId="hljs-bullet">
    <w:name w:val="hljs-bullet"/>
    <w:basedOn w:val="a2"/>
    <w:rsid w:val="00151024"/>
  </w:style>
  <w:style w:type="character" w:customStyle="1" w:styleId="hljs-strong">
    <w:name w:val="hljs-strong"/>
    <w:basedOn w:val="a2"/>
    <w:rsid w:val="00151024"/>
  </w:style>
  <w:style w:type="character" w:customStyle="1" w:styleId="hljs-emphasis">
    <w:name w:val="hljs-emphasis"/>
    <w:basedOn w:val="a2"/>
    <w:rsid w:val="0015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E2B732-362C-4137-A288-79190CB312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344</TotalTime>
  <Pages>18</Pages>
  <Words>2853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anna leushina</cp:lastModifiedBy>
  <cp:revision>45</cp:revision>
  <cp:lastPrinted>2024-04-08T22:48:00Z</cp:lastPrinted>
  <dcterms:created xsi:type="dcterms:W3CDTF">2024-04-06T11:01:00Z</dcterms:created>
  <dcterms:modified xsi:type="dcterms:W3CDTF">2024-04-09T18:26:00Z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